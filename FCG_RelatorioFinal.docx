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219C88" w14:textId="544961EE" w:rsidR="003312ED" w:rsidRPr="00D14769" w:rsidRDefault="00FD4EAF">
      <w:pPr>
        <w:pStyle w:val="Ttulo"/>
        <w:rPr>
          <w:lang w:val="pt-PT"/>
        </w:rPr>
      </w:pPr>
      <w:r>
        <w:rPr>
          <w:lang w:val="pt-PT"/>
        </w:rPr>
        <w:t xml:space="preserve"> </w:t>
      </w:r>
      <w:r w:rsidR="002E0A33">
        <w:rPr>
          <w:lang w:val="pt-PT"/>
        </w:rPr>
        <w:t>&lt;</w:t>
      </w:r>
      <w:r w:rsidR="00F37C55">
        <w:rPr>
          <w:lang w:val="pt-PT"/>
        </w:rPr>
        <w:t>Francisco Andrade Carvalho</w:t>
      </w:r>
      <w:r w:rsidR="002E0A33">
        <w:rPr>
          <w:lang w:val="pt-PT"/>
        </w:rPr>
        <w:t>&gt;</w:t>
      </w:r>
    </w:p>
    <w:p w14:paraId="6B7EFD0C" w14:textId="7C86562B" w:rsidR="003312ED" w:rsidRPr="00D14769" w:rsidRDefault="002E0A33">
      <w:pPr>
        <w:pStyle w:val="Subttulo"/>
        <w:rPr>
          <w:lang w:val="pt-PT"/>
        </w:rPr>
      </w:pPr>
      <w:r>
        <w:rPr>
          <w:lang w:val="pt-PT"/>
        </w:rPr>
        <w:t>&lt;</w:t>
      </w:r>
      <w:r w:rsidR="00F37C55">
        <w:rPr>
          <w:lang w:val="pt-PT"/>
        </w:rPr>
        <w:t>2019129635</w:t>
      </w:r>
      <w:r>
        <w:rPr>
          <w:lang w:val="pt-PT"/>
        </w:rPr>
        <w:t>&gt;</w:t>
      </w:r>
    </w:p>
    <w:p w14:paraId="01BEA814" w14:textId="77777777" w:rsidR="00D301C6" w:rsidRDefault="00D301C6" w:rsidP="00D301C6">
      <w:pPr>
        <w:rPr>
          <w:lang w:val="pt-PT"/>
        </w:rPr>
      </w:pPr>
    </w:p>
    <w:tbl>
      <w:tblPr>
        <w:tblStyle w:val="TipTable"/>
        <w:tblW w:w="5000" w:type="pct"/>
        <w:tblLook w:val="04A0" w:firstRow="1" w:lastRow="0" w:firstColumn="1" w:lastColumn="0" w:noHBand="0" w:noVBand="1"/>
      </w:tblPr>
      <w:tblGrid>
        <w:gridCol w:w="577"/>
        <w:gridCol w:w="8783"/>
      </w:tblGrid>
      <w:tr w:rsidR="00A57C14" w:rsidRPr="008A4290" w14:paraId="1FBA7755" w14:textId="77777777" w:rsidTr="008E31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14:paraId="0A42BE57" w14:textId="10C47AA4" w:rsidR="00A57C14" w:rsidRPr="008C597C" w:rsidRDefault="00082120" w:rsidP="0095690B">
            <w:pPr>
              <w:rPr>
                <w:lang w:val="en-GB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97FE2A6" wp14:editId="7B734900">
                      <wp:extent cx="141605" cy="141605"/>
                      <wp:effectExtent l="0" t="0" r="0" b="0"/>
                      <wp:docPr id="656383743" name="Agrupa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8" name="Rectangle 8" descr="Blue rectangle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" name="Freeform 9" descr="Information icon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8A05C3" id="Agrupar 1" o:spid="_x0000_s1026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">
                      <v:rect id="Rectangle 8" o:spid="_x0000_s1027" alt="Blue rectangle" style="position:absolute;width:141605;height:14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" fillcolor="#2e74b5 [2404]" stroked="f" strokeweight="0"/>
                      <v:shape id="Freeform 9" o:spid="_x0000_s1028" alt="Information icon" style="position:absolute;left:58420;top:22225;width:24765;height:97155;visibility:visible;mso-wrap-style:square;v-text-anchor:top" coordsize="541,2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14:paraId="3D8CD67E" w14:textId="77777777" w:rsidR="00A57C14" w:rsidRDefault="00A57C14" w:rsidP="0095690B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Preencha os quadros seguintes com muito cuidado e atenção. </w:t>
            </w:r>
          </w:p>
          <w:p w14:paraId="5F0D63CC" w14:textId="39C396FD" w:rsidR="00A57C14" w:rsidRPr="00EE1A1B" w:rsidRDefault="00A57C14" w:rsidP="00A57C14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O facto de não indicar aqui algum elemento pedido pode implicar que o mesmo </w:t>
            </w:r>
            <w:r w:rsidR="00E72282">
              <w:rPr>
                <w:lang w:val="pt-PT"/>
              </w:rPr>
              <w:t xml:space="preserve">venha </w:t>
            </w:r>
            <w:r>
              <w:rPr>
                <w:lang w:val="pt-PT"/>
              </w:rPr>
              <w:t>não a ser valorizado</w:t>
            </w:r>
          </w:p>
        </w:tc>
      </w:tr>
    </w:tbl>
    <w:p w14:paraId="4F80B2C6" w14:textId="77777777" w:rsidR="003312ED" w:rsidRPr="00C412CB" w:rsidRDefault="00D14769">
      <w:pPr>
        <w:pStyle w:val="Ttulo1"/>
        <w:rPr>
          <w:lang w:val="en-GB"/>
        </w:rPr>
      </w:pPr>
      <w:r w:rsidRPr="00D14769">
        <w:rPr>
          <w:lang w:val="pt-PT"/>
        </w:rPr>
        <w:t>MODELAÇÃO</w:t>
      </w:r>
    </w:p>
    <w:tbl>
      <w:tblPr>
        <w:tblStyle w:val="ProjectScopeTable"/>
        <w:tblW w:w="5000" w:type="pct"/>
        <w:tblLook w:val="04A0" w:firstRow="1" w:lastRow="0" w:firstColumn="1" w:lastColumn="0" w:noHBand="0" w:noVBand="1"/>
      </w:tblPr>
      <w:tblGrid>
        <w:gridCol w:w="3594"/>
        <w:gridCol w:w="1221"/>
        <w:gridCol w:w="1698"/>
        <w:gridCol w:w="1401"/>
        <w:gridCol w:w="1436"/>
      </w:tblGrid>
      <w:tr w:rsidR="00873D36" w:rsidRPr="00D14769" w14:paraId="057D3981" w14:textId="77777777" w:rsidTr="00873D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  <w:gridSpan w:val="5"/>
          </w:tcPr>
          <w:p w14:paraId="175726EE" w14:textId="77777777" w:rsidR="00873D36" w:rsidRPr="00D14769" w:rsidRDefault="00873D36" w:rsidP="00873D3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MODELAÇÃO</w:t>
            </w:r>
            <w:r w:rsidR="00F77922">
              <w:rPr>
                <w:lang w:val="pt-PT"/>
              </w:rPr>
              <w:t xml:space="preserve"> (30%)</w:t>
            </w:r>
          </w:p>
        </w:tc>
      </w:tr>
      <w:tr w:rsidR="00BF51EC" w:rsidRPr="008E31FF" w14:paraId="1DEB0380" w14:textId="77777777" w:rsidTr="008C597C">
        <w:tc>
          <w:tcPr>
            <w:tcW w:w="1922" w:type="pct"/>
            <w:vMerge w:val="restart"/>
          </w:tcPr>
          <w:p w14:paraId="3013B074" w14:textId="69EB12B5" w:rsidR="00BF51EC" w:rsidRDefault="00BF51EC" w:rsidP="00BF51EC">
            <w:pPr>
              <w:rPr>
                <w:lang w:val="pt-PT"/>
              </w:rPr>
            </w:pPr>
            <w:r w:rsidRPr="00D14769">
              <w:rPr>
                <w:lang w:val="pt-PT"/>
              </w:rPr>
              <w:t>I</w:t>
            </w:r>
            <w:r>
              <w:rPr>
                <w:lang w:val="pt-PT"/>
              </w:rPr>
              <w:t>dentifique o nome dos</w:t>
            </w:r>
            <w:r w:rsidRPr="00D14769">
              <w:rPr>
                <w:lang w:val="pt-PT"/>
              </w:rPr>
              <w:t xml:space="preserve"> </w:t>
            </w:r>
            <w:r w:rsidRPr="00D301C6">
              <w:rPr>
                <w:u w:val="single"/>
                <w:lang w:val="pt-PT"/>
              </w:rPr>
              <w:t>5 objetos mais complexos construídos com recurso a malhas</w:t>
            </w:r>
            <w:r>
              <w:rPr>
                <w:lang w:val="pt-PT"/>
              </w:rPr>
              <w:t>, usando a seguinte estrutura &lt;Nome da Coleção / Nome do Objeto&gt;</w:t>
            </w:r>
          </w:p>
          <w:p w14:paraId="7E651A85" w14:textId="77777777" w:rsidR="00BF51EC" w:rsidRPr="00D14769" w:rsidRDefault="00BF51EC" w:rsidP="00BF51EC">
            <w:pPr>
              <w:rPr>
                <w:lang w:val="pt-PT"/>
              </w:rPr>
            </w:pPr>
            <w:r>
              <w:rPr>
                <w:lang w:val="pt-PT"/>
              </w:rPr>
              <w:t>Não deve incluir elementos importados e que não tenham sido construídos por si, no Blender</w:t>
            </w:r>
          </w:p>
        </w:tc>
        <w:tc>
          <w:tcPr>
            <w:tcW w:w="3078" w:type="pct"/>
            <w:gridSpan w:val="4"/>
          </w:tcPr>
          <w:p w14:paraId="07B74BFE" w14:textId="036E78D8" w:rsidR="00BF51EC" w:rsidRPr="00D14769" w:rsidRDefault="00BF51EC" w:rsidP="00BF51EC">
            <w:pPr>
              <w:rPr>
                <w:lang w:val="pt-PT"/>
              </w:rPr>
            </w:pPr>
            <w:r>
              <w:t>Gato / gato</w:t>
            </w:r>
          </w:p>
        </w:tc>
      </w:tr>
      <w:tr w:rsidR="00BF51EC" w:rsidRPr="008E31FF" w14:paraId="6B256B60" w14:textId="77777777" w:rsidTr="008C597C">
        <w:tc>
          <w:tcPr>
            <w:tcW w:w="1922" w:type="pct"/>
            <w:vMerge/>
          </w:tcPr>
          <w:p w14:paraId="5BF21021" w14:textId="77777777" w:rsidR="00BF51EC" w:rsidRPr="00D14769" w:rsidRDefault="00BF51EC" w:rsidP="00BF51EC">
            <w:pPr>
              <w:rPr>
                <w:lang w:val="pt-PT"/>
              </w:rPr>
            </w:pPr>
          </w:p>
        </w:tc>
        <w:tc>
          <w:tcPr>
            <w:tcW w:w="3078" w:type="pct"/>
            <w:gridSpan w:val="4"/>
          </w:tcPr>
          <w:p w14:paraId="70619887" w14:textId="7EC1ACB6" w:rsidR="00BF51EC" w:rsidRPr="00D14769" w:rsidRDefault="00BF51EC" w:rsidP="00BF51EC">
            <w:pPr>
              <w:tabs>
                <w:tab w:val="left" w:pos="1115"/>
              </w:tabs>
              <w:rPr>
                <w:lang w:val="pt-PT"/>
              </w:rPr>
            </w:pPr>
            <w:r w:rsidRPr="00421F1E">
              <w:rPr>
                <w:lang w:val="pt-PT"/>
              </w:rPr>
              <w:t>Secretária / monitor</w:t>
            </w:r>
          </w:p>
        </w:tc>
      </w:tr>
      <w:tr w:rsidR="00BF51EC" w:rsidRPr="008E31FF" w14:paraId="23218232" w14:textId="77777777" w:rsidTr="008C597C">
        <w:tc>
          <w:tcPr>
            <w:tcW w:w="1922" w:type="pct"/>
            <w:vMerge/>
          </w:tcPr>
          <w:p w14:paraId="1595374A" w14:textId="77777777" w:rsidR="00BF51EC" w:rsidRPr="00D14769" w:rsidRDefault="00BF51EC" w:rsidP="00BF51EC">
            <w:pPr>
              <w:rPr>
                <w:lang w:val="pt-PT"/>
              </w:rPr>
            </w:pPr>
          </w:p>
        </w:tc>
        <w:tc>
          <w:tcPr>
            <w:tcW w:w="3078" w:type="pct"/>
            <w:gridSpan w:val="4"/>
          </w:tcPr>
          <w:p w14:paraId="1876DDA3" w14:textId="0801DFD8" w:rsidR="00BF51EC" w:rsidRPr="00D14769" w:rsidRDefault="00BF51EC" w:rsidP="00BF51EC">
            <w:pPr>
              <w:rPr>
                <w:lang w:val="pt-PT"/>
              </w:rPr>
            </w:pPr>
            <w:r w:rsidRPr="00421F1E">
              <w:rPr>
                <w:lang w:val="pt-PT"/>
              </w:rPr>
              <w:t>Secretária / teclado</w:t>
            </w:r>
          </w:p>
        </w:tc>
      </w:tr>
      <w:tr w:rsidR="00BF51EC" w:rsidRPr="008E31FF" w14:paraId="3FC4065D" w14:textId="77777777" w:rsidTr="008C597C">
        <w:tc>
          <w:tcPr>
            <w:tcW w:w="1922" w:type="pct"/>
            <w:vMerge/>
          </w:tcPr>
          <w:p w14:paraId="578C72AF" w14:textId="77777777" w:rsidR="00BF51EC" w:rsidRPr="00D14769" w:rsidRDefault="00BF51EC" w:rsidP="00BF51EC">
            <w:pPr>
              <w:rPr>
                <w:lang w:val="pt-PT"/>
              </w:rPr>
            </w:pPr>
          </w:p>
        </w:tc>
        <w:tc>
          <w:tcPr>
            <w:tcW w:w="3078" w:type="pct"/>
            <w:gridSpan w:val="4"/>
          </w:tcPr>
          <w:p w14:paraId="42187818" w14:textId="6B5F15C9" w:rsidR="00BF51EC" w:rsidRPr="00D14769" w:rsidRDefault="00BF51EC" w:rsidP="00BF51EC">
            <w:pPr>
              <w:rPr>
                <w:lang w:val="pt-PT"/>
              </w:rPr>
            </w:pPr>
            <w:r w:rsidRPr="00421F1E">
              <w:rPr>
                <w:lang w:val="pt-PT"/>
              </w:rPr>
              <w:t>Cena 2 / carro</w:t>
            </w:r>
          </w:p>
        </w:tc>
      </w:tr>
      <w:tr w:rsidR="00BF51EC" w:rsidRPr="008E31FF" w14:paraId="6C6C9D09" w14:textId="77777777" w:rsidTr="008C597C">
        <w:tc>
          <w:tcPr>
            <w:tcW w:w="1922" w:type="pct"/>
            <w:vMerge/>
          </w:tcPr>
          <w:p w14:paraId="5E34E8DD" w14:textId="77777777" w:rsidR="00BF51EC" w:rsidRPr="00D14769" w:rsidRDefault="00BF51EC" w:rsidP="00BF51EC">
            <w:pPr>
              <w:rPr>
                <w:lang w:val="pt-PT"/>
              </w:rPr>
            </w:pPr>
          </w:p>
        </w:tc>
        <w:tc>
          <w:tcPr>
            <w:tcW w:w="3078" w:type="pct"/>
            <w:gridSpan w:val="4"/>
          </w:tcPr>
          <w:p w14:paraId="2ED64047" w14:textId="7620ADD6" w:rsidR="00BF51EC" w:rsidRPr="00D14769" w:rsidRDefault="00BF51EC" w:rsidP="00BF51EC">
            <w:pPr>
              <w:rPr>
                <w:lang w:val="pt-PT"/>
              </w:rPr>
            </w:pPr>
            <w:r w:rsidRPr="00421F1E">
              <w:rPr>
                <w:lang w:val="pt-PT"/>
              </w:rPr>
              <w:t>Secretária / copo</w:t>
            </w:r>
          </w:p>
        </w:tc>
      </w:tr>
      <w:tr w:rsidR="00BF51EC" w:rsidRPr="008C597C" w14:paraId="2371E51F" w14:textId="77777777" w:rsidTr="008C597C">
        <w:tc>
          <w:tcPr>
            <w:tcW w:w="1922" w:type="pct"/>
            <w:vMerge w:val="restart"/>
          </w:tcPr>
          <w:p w14:paraId="1DD159C8" w14:textId="6737BFD1" w:rsidR="00BF51EC" w:rsidRPr="00D14769" w:rsidRDefault="00BF51EC" w:rsidP="00BF51EC">
            <w:pPr>
              <w:rPr>
                <w:lang w:val="pt-PT"/>
              </w:rPr>
            </w:pPr>
            <w:r>
              <w:rPr>
                <w:lang w:val="pt-PT"/>
              </w:rPr>
              <w:t>Da lista apresentada, selecione os modificadores que usou durante o processo de modelação (mínimo: 4)</w:t>
            </w:r>
          </w:p>
        </w:tc>
        <w:tc>
          <w:tcPr>
            <w:tcW w:w="653" w:type="pct"/>
          </w:tcPr>
          <w:p w14:paraId="036E1CB6" w14:textId="3C5C9126" w:rsidR="00BF51EC" w:rsidRPr="002E0A33" w:rsidRDefault="00BF51EC" w:rsidP="00BF51EC">
            <w:pPr>
              <w:rPr>
                <w:rFonts w:ascii="Lucida Sans Unicode" w:hAnsi="Lucida Sans Unicode" w:cs="Lucida Sans Unicode"/>
              </w:rPr>
            </w:pPr>
            <w:r w:rsidRPr="00581F2B">
              <w:rPr>
                <w:rFonts w:ascii="Segoe UI Symbol" w:hAnsi="Segoe UI Symbol" w:cs="Segoe UI Symbol"/>
                <w:color w:val="auto"/>
              </w:rPr>
              <w:t>☑</w:t>
            </w:r>
            <w:r>
              <w:rPr>
                <w:rFonts w:ascii="Segoe UI Symbol" w:hAnsi="Segoe UI Symbol" w:cs="Segoe UI Symbol"/>
                <w:color w:val="auto"/>
              </w:rPr>
              <w:t xml:space="preserve"> </w:t>
            </w:r>
            <w:r w:rsidRPr="002E0A33">
              <w:t xml:space="preserve"> </w:t>
            </w:r>
            <w:r w:rsidRPr="002E0A33">
              <w:rPr>
                <w:rFonts w:ascii="Lucida Sans Unicode" w:hAnsi="Lucida Sans Unicode" w:cs="Lucida Sans Unicode"/>
              </w:rPr>
              <w:t>Array</w:t>
            </w:r>
          </w:p>
          <w:p w14:paraId="3250176F" w14:textId="77777777" w:rsidR="00BF51EC" w:rsidRPr="002E0A33" w:rsidRDefault="00BF51EC" w:rsidP="00BF51EC">
            <w:pPr>
              <w:rPr>
                <w:rFonts w:ascii="Lucida Sans Unicode" w:hAnsi="Lucida Sans Unicode" w:cs="Lucida Sans Unicode"/>
              </w:rPr>
            </w:pPr>
            <w:r w:rsidRPr="002E0A33">
              <w:rPr>
                <w:rFonts w:ascii="Lucida Sans Unicode" w:hAnsi="Lucida Sans Unicode" w:cs="Lucida Sans Unicode"/>
              </w:rPr>
              <w:t>□ Bevel</w:t>
            </w:r>
          </w:p>
          <w:p w14:paraId="459FC255" w14:textId="45F25DF1" w:rsidR="00BF51EC" w:rsidRPr="002E0A33" w:rsidRDefault="00BF51EC" w:rsidP="00BF51EC">
            <w:pPr>
              <w:rPr>
                <w:rFonts w:ascii="Lucida Sans Unicode" w:hAnsi="Lucida Sans Unicode" w:cs="Lucida Sans Unicode"/>
              </w:rPr>
            </w:pPr>
            <w:r w:rsidRPr="00581F2B">
              <w:rPr>
                <w:rFonts w:ascii="Segoe UI Symbol" w:hAnsi="Segoe UI Symbol" w:cs="Segoe UI Symbol"/>
                <w:color w:val="auto"/>
              </w:rPr>
              <w:t>☑</w:t>
            </w:r>
            <w:r>
              <w:rPr>
                <w:rFonts w:ascii="Segoe UI Symbol" w:hAnsi="Segoe UI Symbol" w:cs="Segoe UI Symbol"/>
                <w:color w:val="auto"/>
              </w:rPr>
              <w:t xml:space="preserve"> </w:t>
            </w:r>
            <w:r w:rsidRPr="002E0A33">
              <w:rPr>
                <w:rFonts w:ascii="Lucida Sans Unicode" w:hAnsi="Lucida Sans Unicode" w:cs="Lucida Sans Unicode"/>
              </w:rPr>
              <w:t>Boolean</w:t>
            </w:r>
          </w:p>
          <w:p w14:paraId="1CEF1BE2" w14:textId="77777777" w:rsidR="00BF51EC" w:rsidRPr="002E0A33" w:rsidRDefault="00BF51EC" w:rsidP="00BF51EC">
            <w:pPr>
              <w:rPr>
                <w:rFonts w:ascii="Lucida Sans Unicode" w:hAnsi="Lucida Sans Unicode" w:cs="Lucida Sans Unicode"/>
              </w:rPr>
            </w:pPr>
            <w:r w:rsidRPr="002E0A33">
              <w:rPr>
                <w:rFonts w:ascii="Lucida Sans Unicode" w:hAnsi="Lucida Sans Unicode" w:cs="Lucida Sans Unicode"/>
              </w:rPr>
              <w:t>□ Mask</w:t>
            </w:r>
          </w:p>
          <w:p w14:paraId="1C0D8140" w14:textId="653714C4" w:rsidR="00BF51EC" w:rsidRPr="002E0A33" w:rsidRDefault="00BF51EC" w:rsidP="00BF51EC">
            <w:r w:rsidRPr="00581F2B">
              <w:rPr>
                <w:rFonts w:ascii="Segoe UI Symbol" w:hAnsi="Segoe UI Symbol" w:cs="Segoe UI Symbol"/>
                <w:color w:val="auto"/>
              </w:rPr>
              <w:t>☑</w:t>
            </w:r>
            <w:r>
              <w:rPr>
                <w:rFonts w:ascii="Segoe UI Symbol" w:hAnsi="Segoe UI Symbol" w:cs="Segoe UI Symbol"/>
                <w:color w:val="auto"/>
              </w:rPr>
              <w:t xml:space="preserve"> </w:t>
            </w:r>
            <w:r w:rsidRPr="002E0A33">
              <w:rPr>
                <w:rFonts w:ascii="Lucida Sans Unicode" w:hAnsi="Lucida Sans Unicode" w:cs="Lucida Sans Unicode"/>
              </w:rPr>
              <w:t>Mirror</w:t>
            </w:r>
          </w:p>
        </w:tc>
        <w:tc>
          <w:tcPr>
            <w:tcW w:w="908" w:type="pct"/>
          </w:tcPr>
          <w:p w14:paraId="4D24270D" w14:textId="77777777" w:rsidR="00BF51EC" w:rsidRPr="00EE4B87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EE4B87">
              <w:rPr>
                <w:rFonts w:ascii="Lucida Sans Unicode" w:hAnsi="Lucida Sans Unicode" w:cs="Lucida Sans Unicode"/>
                <w:lang w:val="en-GB"/>
              </w:rPr>
              <w:t>□ Screw</w:t>
            </w:r>
          </w:p>
          <w:p w14:paraId="7EFAFD67" w14:textId="77777777" w:rsidR="00BF51EC" w:rsidRPr="00EE4B87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EE4B87">
              <w:rPr>
                <w:rFonts w:ascii="Lucida Sans Unicode" w:hAnsi="Lucida Sans Unicode" w:cs="Lucida Sans Unicode"/>
                <w:lang w:val="en-GB"/>
              </w:rPr>
              <w:t>□ Skin</w:t>
            </w:r>
          </w:p>
          <w:p w14:paraId="7DD856E5" w14:textId="07097278" w:rsidR="00BF51EC" w:rsidRPr="00EE4B87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581F2B">
              <w:rPr>
                <w:rFonts w:ascii="Segoe UI Symbol" w:hAnsi="Segoe UI Symbol" w:cs="Segoe UI Symbol"/>
                <w:color w:val="auto"/>
              </w:rPr>
              <w:t>☑</w:t>
            </w:r>
            <w:r>
              <w:rPr>
                <w:rFonts w:ascii="Segoe UI Symbol" w:hAnsi="Segoe UI Symbol" w:cs="Segoe UI Symbol"/>
                <w:color w:val="auto"/>
              </w:rPr>
              <w:t xml:space="preserve"> </w:t>
            </w:r>
            <w:r w:rsidRPr="00EE4B87">
              <w:rPr>
                <w:rFonts w:ascii="Lucida Sans Unicode" w:hAnsi="Lucida Sans Unicode" w:cs="Lucida Sans Unicode"/>
                <w:lang w:val="en-GB"/>
              </w:rPr>
              <w:t>Solidify</w:t>
            </w:r>
          </w:p>
          <w:p w14:paraId="6F8A8068" w14:textId="37EF6599" w:rsidR="00BF51EC" w:rsidRPr="00EE4B87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581F2B">
              <w:rPr>
                <w:rFonts w:ascii="Segoe UI Symbol" w:hAnsi="Segoe UI Symbol" w:cs="Segoe UI Symbol"/>
                <w:color w:val="auto"/>
              </w:rPr>
              <w:t>☑</w:t>
            </w:r>
            <w:r>
              <w:rPr>
                <w:rFonts w:ascii="Segoe UI Symbol" w:hAnsi="Segoe UI Symbol" w:cs="Segoe UI Symbol"/>
                <w:color w:val="auto"/>
              </w:rPr>
              <w:t xml:space="preserve"> </w:t>
            </w:r>
            <w:r w:rsidRPr="00EE4B87">
              <w:rPr>
                <w:rFonts w:ascii="Lucida Sans Unicode" w:hAnsi="Lucida Sans Unicode" w:cs="Lucida Sans Unicode"/>
                <w:lang w:val="en-GB"/>
              </w:rPr>
              <w:t>Subdiv. Surf.</w:t>
            </w:r>
          </w:p>
          <w:p w14:paraId="2F6D014E" w14:textId="42500437" w:rsidR="00BF51EC" w:rsidRPr="008C597C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581F2B">
              <w:rPr>
                <w:rFonts w:ascii="Segoe UI Symbol" w:hAnsi="Segoe UI Symbol" w:cs="Segoe UI Symbol"/>
                <w:color w:val="auto"/>
              </w:rPr>
              <w:t>☑</w:t>
            </w:r>
            <w:r>
              <w:rPr>
                <w:rFonts w:ascii="Segoe UI Symbol" w:hAnsi="Segoe UI Symbol" w:cs="Segoe UI Symbol"/>
                <w:color w:val="auto"/>
              </w:rPr>
              <w:t xml:space="preserve"> </w:t>
            </w:r>
            <w:r>
              <w:rPr>
                <w:rFonts w:ascii="Lucida Sans Unicode" w:hAnsi="Lucida Sans Unicode" w:cs="Lucida Sans Unicode"/>
                <w:lang w:val="pt-PT"/>
              </w:rPr>
              <w:t>Wireframe</w:t>
            </w:r>
          </w:p>
        </w:tc>
        <w:tc>
          <w:tcPr>
            <w:tcW w:w="749" w:type="pct"/>
          </w:tcPr>
          <w:p w14:paraId="03D7D9FE" w14:textId="4FA28B55" w:rsidR="00BF51EC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581F2B">
              <w:rPr>
                <w:rFonts w:ascii="Segoe UI Symbol" w:hAnsi="Segoe UI Symbol" w:cs="Segoe UI Symbol"/>
                <w:color w:val="auto"/>
              </w:rPr>
              <w:t>☑</w:t>
            </w:r>
            <w:r>
              <w:rPr>
                <w:rFonts w:ascii="Segoe UI Symbol" w:hAnsi="Segoe UI Symbol" w:cs="Segoe UI Symbol"/>
                <w:color w:val="auto"/>
              </w:rPr>
              <w:t xml:space="preserve"> </w:t>
            </w:r>
            <w:r>
              <w:rPr>
                <w:rFonts w:ascii="Lucida Sans Unicode" w:hAnsi="Lucida Sans Unicode" w:cs="Lucida Sans Unicode"/>
                <w:lang w:val="en-GB"/>
              </w:rPr>
              <w:t>Curve</w:t>
            </w:r>
          </w:p>
          <w:p w14:paraId="0AD291C9" w14:textId="77777777" w:rsidR="00BF51EC" w:rsidRPr="00F77922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F77922">
              <w:rPr>
                <w:rFonts w:ascii="Lucida Sans Unicode" w:hAnsi="Lucida Sans Unicode" w:cs="Lucida Sans Unicode"/>
                <w:lang w:val="en-GB"/>
              </w:rPr>
              <w:t>□ Displace</w:t>
            </w:r>
          </w:p>
          <w:p w14:paraId="4B2F7B73" w14:textId="77777777" w:rsidR="00BF51EC" w:rsidRPr="00F77922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F77922">
              <w:rPr>
                <w:rFonts w:ascii="Lucida Sans Unicode" w:hAnsi="Lucida Sans Unicode" w:cs="Lucida Sans Unicode"/>
                <w:lang w:val="en-GB"/>
              </w:rPr>
              <w:t>□ Hook</w:t>
            </w:r>
          </w:p>
          <w:p w14:paraId="779FC3CA" w14:textId="77777777" w:rsidR="00BF51EC" w:rsidRPr="00F77922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F77922">
              <w:rPr>
                <w:rFonts w:ascii="Lucida Sans Unicode" w:hAnsi="Lucida Sans Unicode" w:cs="Lucida Sans Unicode"/>
                <w:lang w:val="en-GB"/>
              </w:rPr>
              <w:t>□ Lattice</w:t>
            </w:r>
          </w:p>
          <w:p w14:paraId="4727147E" w14:textId="77777777" w:rsidR="00BF51EC" w:rsidRPr="008C597C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F77922">
              <w:rPr>
                <w:rFonts w:ascii="Lucida Sans Unicode" w:hAnsi="Lucida Sans Unicode" w:cs="Lucida Sans Unicode"/>
                <w:lang w:val="en-GB"/>
              </w:rPr>
              <w:t>□ Mesh Def.</w:t>
            </w:r>
          </w:p>
        </w:tc>
        <w:tc>
          <w:tcPr>
            <w:tcW w:w="768" w:type="pct"/>
          </w:tcPr>
          <w:p w14:paraId="414A0635" w14:textId="53A674CB" w:rsidR="00BF51EC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581F2B">
              <w:rPr>
                <w:rFonts w:ascii="Segoe UI Symbol" w:hAnsi="Segoe UI Symbol" w:cs="Segoe UI Symbol"/>
                <w:color w:val="auto"/>
              </w:rPr>
              <w:t>☑</w:t>
            </w:r>
            <w:r>
              <w:rPr>
                <w:rFonts w:ascii="Segoe UI Symbol" w:hAnsi="Segoe UI Symbol" w:cs="Segoe UI Symbol"/>
                <w:color w:val="auto"/>
              </w:rPr>
              <w:t xml:space="preserve"> </w:t>
            </w:r>
            <w:r>
              <w:rPr>
                <w:rFonts w:ascii="Lucida Sans Unicode" w:hAnsi="Lucida Sans Unicode" w:cs="Lucida Sans Unicode"/>
                <w:lang w:val="en-GB"/>
              </w:rPr>
              <w:t>Simple D.</w:t>
            </w:r>
          </w:p>
          <w:p w14:paraId="4FDCF053" w14:textId="0305A234" w:rsidR="00BF51EC" w:rsidRPr="008C597C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581F2B">
              <w:rPr>
                <w:rFonts w:ascii="Segoe UI Symbol" w:hAnsi="Segoe UI Symbol" w:cs="Segoe UI Symbol"/>
                <w:color w:val="auto"/>
              </w:rPr>
              <w:t>☑</w:t>
            </w:r>
            <w:r>
              <w:rPr>
                <w:rFonts w:ascii="Segoe UI Symbol" w:hAnsi="Segoe UI Symbol" w:cs="Segoe UI Symbol"/>
                <w:color w:val="auto"/>
              </w:rPr>
              <w:t xml:space="preserve"> </w:t>
            </w:r>
            <w:r w:rsidRPr="008C597C">
              <w:rPr>
                <w:rFonts w:ascii="Lucida Sans Unicode" w:hAnsi="Lucida Sans Unicode" w:cs="Lucida Sans Unicode"/>
                <w:lang w:val="en-GB"/>
              </w:rPr>
              <w:t>Smooth</w:t>
            </w:r>
          </w:p>
          <w:p w14:paraId="69FC8E85" w14:textId="77777777" w:rsidR="00BF51EC" w:rsidRPr="008C597C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8C597C">
              <w:rPr>
                <w:rFonts w:ascii="Lucida Sans Unicode" w:hAnsi="Lucida Sans Unicode" w:cs="Lucida Sans Unicode"/>
                <w:lang w:val="en-GB"/>
              </w:rPr>
              <w:t>□ Surf. D</w:t>
            </w:r>
            <w:r>
              <w:rPr>
                <w:rFonts w:ascii="Lucida Sans Unicode" w:hAnsi="Lucida Sans Unicode" w:cs="Lucida Sans Unicode"/>
                <w:lang w:val="en-GB"/>
              </w:rPr>
              <w:t>ef.</w:t>
            </w:r>
          </w:p>
          <w:p w14:paraId="18F47383" w14:textId="77777777" w:rsidR="00BF51EC" w:rsidRPr="008C597C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8C597C">
              <w:rPr>
                <w:rFonts w:ascii="Lucida Sans Unicode" w:hAnsi="Lucida Sans Unicode" w:cs="Lucida Sans Unicode"/>
                <w:lang w:val="en-GB"/>
              </w:rPr>
              <w:t>□ Warp</w:t>
            </w:r>
          </w:p>
          <w:p w14:paraId="75003158" w14:textId="77777777" w:rsidR="00BF51EC" w:rsidRPr="008C597C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8C597C">
              <w:rPr>
                <w:rFonts w:ascii="Lucida Sans Unicode" w:hAnsi="Lucida Sans Unicode" w:cs="Lucida Sans Unicode"/>
                <w:lang w:val="en-GB"/>
              </w:rPr>
              <w:t>□ Wave</w:t>
            </w:r>
          </w:p>
        </w:tc>
      </w:tr>
      <w:tr w:rsidR="00BF51EC" w:rsidRPr="008C597C" w14:paraId="551D6467" w14:textId="77777777" w:rsidTr="007C7D9B">
        <w:tc>
          <w:tcPr>
            <w:tcW w:w="1922" w:type="pct"/>
            <w:vMerge/>
          </w:tcPr>
          <w:p w14:paraId="59D1DBA0" w14:textId="77777777" w:rsidR="00BF51EC" w:rsidRDefault="00BF51EC" w:rsidP="00BF51EC">
            <w:pPr>
              <w:rPr>
                <w:lang w:val="pt-PT"/>
              </w:rPr>
            </w:pPr>
          </w:p>
        </w:tc>
        <w:tc>
          <w:tcPr>
            <w:tcW w:w="3078" w:type="pct"/>
            <w:gridSpan w:val="4"/>
          </w:tcPr>
          <w:p w14:paraId="469ECCA3" w14:textId="0E2725F2" w:rsidR="00BF51EC" w:rsidRPr="008C597C" w:rsidRDefault="00BF51EC" w:rsidP="00BF51EC">
            <w:pPr>
              <w:rPr>
                <w:rFonts w:ascii="Lucida Sans Unicode" w:hAnsi="Lucida Sans Unicode" w:cs="Lucida Sans Unicode"/>
                <w:lang w:val="en-GB"/>
              </w:rPr>
            </w:pPr>
            <w:r w:rsidRPr="008C597C">
              <w:rPr>
                <w:rFonts w:ascii="Lucida Sans Unicode" w:hAnsi="Lucida Sans Unicode" w:cs="Lucida Sans Unicode"/>
                <w:lang w:val="en-GB"/>
              </w:rPr>
              <w:t>□</w:t>
            </w:r>
            <w:r w:rsidRPr="008C597C">
              <w:rPr>
                <w:lang w:val="en-GB"/>
              </w:rPr>
              <w:t xml:space="preserve"> Outr</w:t>
            </w:r>
            <w:r>
              <w:rPr>
                <w:lang w:val="en-GB"/>
              </w:rPr>
              <w:t>o</w:t>
            </w:r>
            <w:r w:rsidRPr="008C597C">
              <w:rPr>
                <w:lang w:val="en-GB"/>
              </w:rPr>
              <w:t xml:space="preserve">s. </w:t>
            </w:r>
            <w:r>
              <w:rPr>
                <w:lang w:val="en-GB"/>
              </w:rPr>
              <w:t>Quais?_______________________________________</w:t>
            </w:r>
          </w:p>
        </w:tc>
      </w:tr>
      <w:tr w:rsidR="00BF51EC" w:rsidRPr="00BF51EC" w14:paraId="68EF11E0" w14:textId="77777777" w:rsidTr="008C597C">
        <w:tc>
          <w:tcPr>
            <w:tcW w:w="1922" w:type="pct"/>
          </w:tcPr>
          <w:p w14:paraId="7FAB4693" w14:textId="7A398A55" w:rsidR="00BF51EC" w:rsidRPr="00E01FDD" w:rsidRDefault="00BF51EC" w:rsidP="00BF51EC">
            <w:pPr>
              <w:rPr>
                <w:lang w:val="pt-PT"/>
              </w:rPr>
            </w:pPr>
            <w:r w:rsidRPr="00E01FDD">
              <w:rPr>
                <w:lang w:val="pt-PT"/>
              </w:rPr>
              <w:t>I</w:t>
            </w:r>
            <w:r>
              <w:rPr>
                <w:lang w:val="pt-PT"/>
              </w:rPr>
              <w:t>ndique o nome dos objetos baseados em imagens, bem como o nome dos ficheiros das imagens que usou como base para a modelação</w:t>
            </w:r>
          </w:p>
        </w:tc>
        <w:tc>
          <w:tcPr>
            <w:tcW w:w="1561" w:type="pct"/>
            <w:gridSpan w:val="2"/>
          </w:tcPr>
          <w:p w14:paraId="6EF161A7" w14:textId="77777777" w:rsidR="00BF51EC" w:rsidRPr="00581F2B" w:rsidRDefault="00BF51EC" w:rsidP="00BF51EC">
            <w:r w:rsidRPr="00581F2B">
              <w:t>front view.jpg / side view.jpg</w:t>
            </w:r>
          </w:p>
          <w:p w14:paraId="68BF7082" w14:textId="3D3C23E0" w:rsidR="00BF51EC" w:rsidRPr="00E01FDD" w:rsidRDefault="00BF51EC" w:rsidP="00BF51EC">
            <w:pPr>
              <w:rPr>
                <w:lang w:val="pt-PT"/>
              </w:rPr>
            </w:pPr>
            <w:r w:rsidRPr="00581F2B">
              <w:rPr>
                <w:lang w:val="pt-PT"/>
              </w:rPr>
              <w:t>top view.jpg</w:t>
            </w:r>
          </w:p>
        </w:tc>
        <w:tc>
          <w:tcPr>
            <w:tcW w:w="1517" w:type="pct"/>
            <w:gridSpan w:val="2"/>
          </w:tcPr>
          <w:p w14:paraId="7740471A" w14:textId="77777777" w:rsidR="00BF51EC" w:rsidRPr="00581F2B" w:rsidRDefault="00BF51EC" w:rsidP="00BF51EC">
            <w:pPr>
              <w:rPr>
                <w:lang w:val="pt-PT"/>
              </w:rPr>
            </w:pPr>
            <w:r w:rsidRPr="00581F2B">
              <w:rPr>
                <w:lang w:val="pt-PT"/>
              </w:rPr>
              <w:t>Secretária / monitor</w:t>
            </w:r>
          </w:p>
          <w:p w14:paraId="134C15DA" w14:textId="77F4A46E" w:rsidR="00BF51EC" w:rsidRPr="00E01FDD" w:rsidRDefault="00BF51EC" w:rsidP="00BF51EC">
            <w:pPr>
              <w:rPr>
                <w:lang w:val="pt-PT"/>
              </w:rPr>
            </w:pPr>
            <w:r w:rsidRPr="00581F2B">
              <w:rPr>
                <w:lang w:val="pt-PT"/>
              </w:rPr>
              <w:t>Secretária / teclado</w:t>
            </w:r>
          </w:p>
        </w:tc>
      </w:tr>
      <w:tr w:rsidR="00BF51EC" w:rsidRPr="00BF51EC" w14:paraId="2A7DACDD" w14:textId="77777777" w:rsidTr="0095690B">
        <w:tc>
          <w:tcPr>
            <w:tcW w:w="1922" w:type="pct"/>
          </w:tcPr>
          <w:p w14:paraId="368DBBBB" w14:textId="48F3B1B2" w:rsidR="00BF51EC" w:rsidRPr="00E01FDD" w:rsidRDefault="00BF51EC" w:rsidP="00BF51EC">
            <w:pPr>
              <w:rPr>
                <w:lang w:val="pt-PT"/>
              </w:rPr>
            </w:pPr>
            <w:r w:rsidRPr="00E01FDD">
              <w:rPr>
                <w:lang w:val="pt-PT"/>
              </w:rPr>
              <w:t>I</w:t>
            </w:r>
            <w:r>
              <w:rPr>
                <w:lang w:val="pt-PT"/>
              </w:rPr>
              <w:t>ndique o nome dos objetos baseados em curvas de Bézier (mínimo: 1)</w:t>
            </w:r>
          </w:p>
        </w:tc>
        <w:tc>
          <w:tcPr>
            <w:tcW w:w="1561" w:type="pct"/>
            <w:gridSpan w:val="2"/>
          </w:tcPr>
          <w:p w14:paraId="7667CA59" w14:textId="490CF7CC" w:rsidR="00BF51EC" w:rsidRPr="00BF51EC" w:rsidRDefault="00BF51EC" w:rsidP="00BF51EC">
            <w:r w:rsidRPr="00581F2B">
              <w:t>cat front.jpg/cat side.png/side.jpg</w:t>
            </w:r>
          </w:p>
        </w:tc>
        <w:tc>
          <w:tcPr>
            <w:tcW w:w="1517" w:type="pct"/>
            <w:gridSpan w:val="2"/>
          </w:tcPr>
          <w:p w14:paraId="06CABB3C" w14:textId="4200A632" w:rsidR="00BF51EC" w:rsidRPr="00E01FDD" w:rsidRDefault="00BF51EC" w:rsidP="00BF51EC">
            <w:pPr>
              <w:rPr>
                <w:lang w:val="pt-PT"/>
              </w:rPr>
            </w:pPr>
            <w:r w:rsidRPr="00581F2B">
              <w:rPr>
                <w:lang w:val="pt-PT"/>
              </w:rPr>
              <w:t>Secretária / gato</w:t>
            </w:r>
          </w:p>
        </w:tc>
      </w:tr>
      <w:tr w:rsidR="00BF51EC" w:rsidRPr="00BF51EC" w14:paraId="71ADA7D6" w14:textId="77777777" w:rsidTr="0095690B">
        <w:tc>
          <w:tcPr>
            <w:tcW w:w="1922" w:type="pct"/>
            <w:vMerge w:val="restart"/>
          </w:tcPr>
          <w:p w14:paraId="325D5960" w14:textId="47F4D680" w:rsidR="00BF51EC" w:rsidRPr="00E01FDD" w:rsidRDefault="00BF51EC" w:rsidP="00BF51EC">
            <w:pPr>
              <w:rPr>
                <w:lang w:val="pt-PT"/>
              </w:rPr>
            </w:pPr>
            <w:r w:rsidRPr="00E01FDD">
              <w:rPr>
                <w:lang w:val="pt-PT"/>
              </w:rPr>
              <w:t>I</w:t>
            </w:r>
            <w:r>
              <w:rPr>
                <w:lang w:val="pt-PT"/>
              </w:rPr>
              <w:t>ndique o nome dos objetos baseados em Nurbs (mínimo: 1)</w:t>
            </w:r>
          </w:p>
        </w:tc>
        <w:tc>
          <w:tcPr>
            <w:tcW w:w="1561" w:type="pct"/>
            <w:gridSpan w:val="2"/>
          </w:tcPr>
          <w:p w14:paraId="423A8F77" w14:textId="6FC677BB" w:rsidR="00BF51EC" w:rsidRPr="00E01FDD" w:rsidRDefault="00BF51EC" w:rsidP="00BF51EC">
            <w:pPr>
              <w:rPr>
                <w:lang w:val="pt-PT"/>
              </w:rPr>
            </w:pPr>
            <w:r w:rsidRPr="00581F2B">
              <w:rPr>
                <w:lang w:val="pt-PT"/>
              </w:rPr>
              <w:t>secretaria.blend</w:t>
            </w:r>
          </w:p>
        </w:tc>
        <w:tc>
          <w:tcPr>
            <w:tcW w:w="1517" w:type="pct"/>
            <w:gridSpan w:val="2"/>
          </w:tcPr>
          <w:p w14:paraId="5B9EAF08" w14:textId="205DDB1E" w:rsidR="00BF51EC" w:rsidRPr="00E01FDD" w:rsidRDefault="00BF51EC" w:rsidP="00BF51EC">
            <w:pPr>
              <w:rPr>
                <w:lang w:val="pt-PT"/>
              </w:rPr>
            </w:pPr>
            <w:r w:rsidRPr="00581F2B">
              <w:rPr>
                <w:lang w:val="pt-PT"/>
              </w:rPr>
              <w:t>monitor/monitor</w:t>
            </w:r>
          </w:p>
        </w:tc>
      </w:tr>
      <w:tr w:rsidR="00BF51EC" w:rsidRPr="00BF51EC" w14:paraId="5EC55C82" w14:textId="77777777" w:rsidTr="0095690B">
        <w:tc>
          <w:tcPr>
            <w:tcW w:w="1922" w:type="pct"/>
            <w:vMerge/>
          </w:tcPr>
          <w:p w14:paraId="0B0433F9" w14:textId="77777777" w:rsidR="00BF51EC" w:rsidRPr="00E01FDD" w:rsidRDefault="00BF51EC" w:rsidP="00BF51EC">
            <w:pPr>
              <w:rPr>
                <w:lang w:val="pt-PT"/>
              </w:rPr>
            </w:pPr>
          </w:p>
        </w:tc>
        <w:tc>
          <w:tcPr>
            <w:tcW w:w="1561" w:type="pct"/>
            <w:gridSpan w:val="2"/>
          </w:tcPr>
          <w:p w14:paraId="3B4A8A42" w14:textId="1C5D6E7C" w:rsidR="00BF51EC" w:rsidRPr="00581F2B" w:rsidRDefault="00BF51EC" w:rsidP="00BF51EC">
            <w:pPr>
              <w:tabs>
                <w:tab w:val="left" w:pos="483"/>
              </w:tabs>
              <w:rPr>
                <w:lang w:val="pt-PT"/>
              </w:rPr>
            </w:pPr>
            <w:r w:rsidRPr="00581F2B">
              <w:rPr>
                <w:lang w:val="pt-PT"/>
              </w:rPr>
              <w:t>secretaria.blend</w:t>
            </w:r>
          </w:p>
        </w:tc>
        <w:tc>
          <w:tcPr>
            <w:tcW w:w="1517" w:type="pct"/>
            <w:gridSpan w:val="2"/>
          </w:tcPr>
          <w:p w14:paraId="35A6E5A9" w14:textId="52984324" w:rsidR="00BF51EC" w:rsidRPr="00581F2B" w:rsidRDefault="00BF51EC" w:rsidP="00BF51EC">
            <w:pPr>
              <w:rPr>
                <w:lang w:val="pt-PT"/>
              </w:rPr>
            </w:pPr>
            <w:r w:rsidRPr="00581F2B">
              <w:rPr>
                <w:lang w:val="pt-PT"/>
              </w:rPr>
              <w:t>secretária / copo</w:t>
            </w:r>
          </w:p>
        </w:tc>
      </w:tr>
      <w:tr w:rsidR="00BF51EC" w:rsidRPr="00BF51EC" w14:paraId="04DF3C5D" w14:textId="77777777" w:rsidTr="0095690B">
        <w:tc>
          <w:tcPr>
            <w:tcW w:w="1922" w:type="pct"/>
          </w:tcPr>
          <w:p w14:paraId="269C131C" w14:textId="16D5C85D" w:rsidR="00BF51EC" w:rsidRPr="00E01FDD" w:rsidRDefault="00BF51EC" w:rsidP="00BF51EC">
            <w:pPr>
              <w:rPr>
                <w:lang w:val="pt-PT"/>
              </w:rPr>
            </w:pPr>
            <w:r w:rsidRPr="00E01FDD">
              <w:rPr>
                <w:lang w:val="pt-PT"/>
              </w:rPr>
              <w:t>I</w:t>
            </w:r>
            <w:r>
              <w:rPr>
                <w:lang w:val="pt-PT"/>
              </w:rPr>
              <w:t>ndique o nome dos objetos baseados em Geometry Nodes (mínimo: 1)</w:t>
            </w:r>
          </w:p>
        </w:tc>
        <w:tc>
          <w:tcPr>
            <w:tcW w:w="1561" w:type="pct"/>
            <w:gridSpan w:val="2"/>
          </w:tcPr>
          <w:p w14:paraId="4C95DC4F" w14:textId="7158F195" w:rsidR="00BF51EC" w:rsidRPr="00E01FDD" w:rsidRDefault="00BF51EC" w:rsidP="00BF51EC">
            <w:pPr>
              <w:rPr>
                <w:lang w:val="pt-PT"/>
              </w:rPr>
            </w:pPr>
            <w:r w:rsidRPr="00581F2B">
              <w:rPr>
                <w:lang w:val="pt-PT"/>
              </w:rPr>
              <w:t>secretária.blend</w:t>
            </w:r>
          </w:p>
        </w:tc>
        <w:tc>
          <w:tcPr>
            <w:tcW w:w="1517" w:type="pct"/>
            <w:gridSpan w:val="2"/>
          </w:tcPr>
          <w:p w14:paraId="2C3192F3" w14:textId="0728A885" w:rsidR="00BF51EC" w:rsidRPr="00E01FDD" w:rsidRDefault="00BF51EC" w:rsidP="00BF51EC">
            <w:pPr>
              <w:rPr>
                <w:lang w:val="pt-PT"/>
              </w:rPr>
            </w:pPr>
            <w:r w:rsidRPr="00581F2B">
              <w:rPr>
                <w:lang w:val="pt-PT"/>
              </w:rPr>
              <w:t>secretária/mola</w:t>
            </w:r>
          </w:p>
        </w:tc>
      </w:tr>
    </w:tbl>
    <w:p w14:paraId="2E0CA618" w14:textId="77777777" w:rsidR="003312ED" w:rsidRDefault="003312ED">
      <w:pPr>
        <w:rPr>
          <w:lang w:val="pt-PT"/>
        </w:rPr>
      </w:pPr>
    </w:p>
    <w:p w14:paraId="364CA92E" w14:textId="77777777" w:rsidR="00A57C14" w:rsidRDefault="00A57C14">
      <w:pPr>
        <w:rPr>
          <w:lang w:val="pt-PT"/>
        </w:rPr>
      </w:pPr>
      <w:r>
        <w:rPr>
          <w:lang w:val="pt-PT"/>
        </w:rPr>
        <w:br w:type="page"/>
      </w:r>
    </w:p>
    <w:tbl>
      <w:tblPr>
        <w:tblStyle w:val="ProjectScopeTable"/>
        <w:tblW w:w="5000" w:type="pct"/>
        <w:tblLook w:val="04A0" w:firstRow="1" w:lastRow="0" w:firstColumn="1" w:lastColumn="0" w:noHBand="0" w:noVBand="1"/>
      </w:tblPr>
      <w:tblGrid>
        <w:gridCol w:w="3594"/>
        <w:gridCol w:w="1503"/>
        <w:gridCol w:w="1416"/>
        <w:gridCol w:w="1401"/>
        <w:gridCol w:w="1436"/>
      </w:tblGrid>
      <w:tr w:rsidR="00F77922" w:rsidRPr="00D14769" w14:paraId="32214244" w14:textId="77777777" w:rsidTr="009569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  <w:gridSpan w:val="5"/>
          </w:tcPr>
          <w:p w14:paraId="360327F9" w14:textId="77777777" w:rsidR="00F77922" w:rsidRPr="00BF51EC" w:rsidRDefault="00F77922" w:rsidP="00F77922">
            <w:pPr>
              <w:jc w:val="center"/>
              <w:rPr>
                <w:u w:val="single"/>
                <w:lang w:val="pt-PT"/>
              </w:rPr>
            </w:pPr>
            <w:r w:rsidRPr="00BF51EC">
              <w:rPr>
                <w:u w:val="single"/>
                <w:lang w:val="pt-PT"/>
              </w:rPr>
              <w:lastRenderedPageBreak/>
              <w:t>ANIMAÇÃO (25%)</w:t>
            </w:r>
          </w:p>
        </w:tc>
      </w:tr>
      <w:tr w:rsidR="00F77922" w:rsidRPr="007D72D7" w14:paraId="7363B294" w14:textId="77777777" w:rsidTr="0095690B">
        <w:tc>
          <w:tcPr>
            <w:tcW w:w="1922" w:type="pct"/>
            <w:vMerge w:val="restart"/>
          </w:tcPr>
          <w:p w14:paraId="40F7F721" w14:textId="5EAE6D16" w:rsidR="00F77922" w:rsidRPr="00BF51EC" w:rsidRDefault="00F77922" w:rsidP="00886ACB">
            <w:pPr>
              <w:rPr>
                <w:u w:val="single"/>
                <w:lang w:val="pt-PT"/>
              </w:rPr>
            </w:pPr>
            <w:r w:rsidRPr="00BF51EC">
              <w:rPr>
                <w:u w:val="single"/>
                <w:lang w:val="pt-PT"/>
              </w:rPr>
              <w:t xml:space="preserve">Identifique o nome dos objetos </w:t>
            </w:r>
            <w:r w:rsidR="00886ACB" w:rsidRPr="00BF51EC">
              <w:rPr>
                <w:u w:val="single"/>
                <w:lang w:val="pt-PT"/>
              </w:rPr>
              <w:t xml:space="preserve">onde fez animação com recurso a </w:t>
            </w:r>
            <w:r w:rsidR="00886ACB" w:rsidRPr="00BF51EC">
              <w:rPr>
                <w:i/>
                <w:u w:val="single"/>
                <w:lang w:val="pt-PT"/>
              </w:rPr>
              <w:t>shapekeys</w:t>
            </w:r>
            <w:r w:rsidR="00932E64" w:rsidRPr="00BF51EC">
              <w:rPr>
                <w:i/>
                <w:u w:val="single"/>
                <w:lang w:val="pt-PT"/>
              </w:rPr>
              <w:t xml:space="preserve"> </w:t>
            </w:r>
            <w:r w:rsidR="00932E64" w:rsidRPr="00BF51EC">
              <w:rPr>
                <w:u w:val="single"/>
                <w:lang w:val="pt-PT"/>
              </w:rPr>
              <w:t>(mínimo</w:t>
            </w:r>
            <w:r w:rsidR="00E72282" w:rsidRPr="00BF51EC">
              <w:rPr>
                <w:u w:val="single"/>
                <w:lang w:val="pt-PT"/>
              </w:rPr>
              <w:t>:</w:t>
            </w:r>
            <w:r w:rsidR="00932E64" w:rsidRPr="00BF51EC">
              <w:rPr>
                <w:u w:val="single"/>
                <w:lang w:val="pt-PT"/>
              </w:rPr>
              <w:t xml:space="preserve"> 2 </w:t>
            </w:r>
            <w:r w:rsidR="00932E64" w:rsidRPr="00BF51EC">
              <w:rPr>
                <w:i/>
                <w:u w:val="single"/>
                <w:lang w:val="pt-PT"/>
              </w:rPr>
              <w:t>shapekey</w:t>
            </w:r>
            <w:r w:rsidR="00932E64" w:rsidRPr="00BF51EC">
              <w:rPr>
                <w:u w:val="single"/>
                <w:lang w:val="pt-PT"/>
              </w:rPr>
              <w:t>s)</w:t>
            </w:r>
          </w:p>
        </w:tc>
        <w:tc>
          <w:tcPr>
            <w:tcW w:w="3078" w:type="pct"/>
            <w:gridSpan w:val="4"/>
          </w:tcPr>
          <w:p w14:paraId="03D09152" w14:textId="401DB103" w:rsidR="00F77922" w:rsidRPr="008A4290" w:rsidRDefault="008A4290" w:rsidP="0095690B">
            <w:pPr>
              <w:rPr>
                <w:lang w:val="pt-PT"/>
              </w:rPr>
            </w:pPr>
            <w:r w:rsidRPr="008A4290">
              <w:rPr>
                <w:lang w:val="pt-PT"/>
              </w:rPr>
              <w:t>&lt;</w:t>
            </w:r>
            <w:r w:rsidR="007D72D7">
              <w:rPr>
                <w:lang w:val="pt-PT"/>
              </w:rPr>
              <w:t>estrada e elementos / array_arvores</w:t>
            </w:r>
            <w:r w:rsidRPr="008A4290">
              <w:rPr>
                <w:lang w:val="pt-PT"/>
              </w:rPr>
              <w:t>&gt;</w:t>
            </w:r>
          </w:p>
        </w:tc>
      </w:tr>
      <w:tr w:rsidR="007D72D7" w:rsidRPr="007D72D7" w14:paraId="684A554E" w14:textId="77777777" w:rsidTr="0095690B">
        <w:tc>
          <w:tcPr>
            <w:tcW w:w="1922" w:type="pct"/>
            <w:vMerge/>
          </w:tcPr>
          <w:p w14:paraId="52C6D605" w14:textId="77777777" w:rsidR="007D72D7" w:rsidRPr="00BF51EC" w:rsidRDefault="007D72D7" w:rsidP="007D72D7">
            <w:pPr>
              <w:rPr>
                <w:u w:val="single"/>
                <w:lang w:val="pt-PT"/>
              </w:rPr>
            </w:pPr>
          </w:p>
        </w:tc>
        <w:tc>
          <w:tcPr>
            <w:tcW w:w="3078" w:type="pct"/>
            <w:gridSpan w:val="4"/>
          </w:tcPr>
          <w:p w14:paraId="310D5A34" w14:textId="0C6EA4BB" w:rsidR="007D72D7" w:rsidRPr="00BF51EC" w:rsidRDefault="007D72D7" w:rsidP="007D72D7">
            <w:pPr>
              <w:rPr>
                <w:u w:val="single"/>
                <w:lang w:val="pt-PT"/>
              </w:rPr>
            </w:pPr>
            <w:r w:rsidRPr="008A4290">
              <w:rPr>
                <w:lang w:val="pt-PT"/>
              </w:rPr>
              <w:t>&lt;</w:t>
            </w:r>
            <w:r>
              <w:rPr>
                <w:lang w:val="pt-PT"/>
              </w:rPr>
              <w:t>Pessoa</w:t>
            </w:r>
            <w:r w:rsidRPr="008A4290">
              <w:rPr>
                <w:lang w:val="pt-PT"/>
              </w:rPr>
              <w:t xml:space="preserve"> / </w:t>
            </w:r>
            <w:r>
              <w:rPr>
                <w:lang w:val="pt-PT"/>
              </w:rPr>
              <w:t>Armature</w:t>
            </w:r>
            <w:r w:rsidRPr="008A4290">
              <w:rPr>
                <w:lang w:val="pt-PT"/>
              </w:rPr>
              <w:t>&gt;</w:t>
            </w:r>
          </w:p>
        </w:tc>
      </w:tr>
      <w:tr w:rsidR="007D72D7" w:rsidRPr="008A4290" w14:paraId="74DA1166" w14:textId="77777777" w:rsidTr="0095690B">
        <w:tc>
          <w:tcPr>
            <w:tcW w:w="1922" w:type="pct"/>
            <w:vMerge w:val="restart"/>
          </w:tcPr>
          <w:p w14:paraId="06B77811" w14:textId="3FFAB4A9" w:rsidR="007D72D7" w:rsidRPr="00BF51EC" w:rsidRDefault="007D72D7" w:rsidP="007D72D7">
            <w:pPr>
              <w:rPr>
                <w:u w:val="single"/>
                <w:lang w:val="pt-PT"/>
              </w:rPr>
            </w:pPr>
            <w:r w:rsidRPr="00BF51EC">
              <w:rPr>
                <w:u w:val="single"/>
                <w:lang w:val="pt-PT"/>
              </w:rPr>
              <w:t>Identifique o nome de armaduras criadas e animadas por si (mínimo: 1)</w:t>
            </w:r>
          </w:p>
        </w:tc>
        <w:tc>
          <w:tcPr>
            <w:tcW w:w="3078" w:type="pct"/>
            <w:gridSpan w:val="4"/>
          </w:tcPr>
          <w:p w14:paraId="4785D8C6" w14:textId="71836433" w:rsidR="007D72D7" w:rsidRPr="008A4290" w:rsidRDefault="007D72D7" w:rsidP="007D72D7">
            <w:pPr>
              <w:rPr>
                <w:lang w:val="pt-PT"/>
              </w:rPr>
            </w:pPr>
            <w:r w:rsidRPr="008A4290">
              <w:rPr>
                <w:lang w:val="pt-PT"/>
              </w:rPr>
              <w:t>&lt;</w:t>
            </w:r>
            <w:r>
              <w:rPr>
                <w:lang w:val="pt-PT"/>
              </w:rPr>
              <w:t>Pessoa</w:t>
            </w:r>
            <w:r w:rsidRPr="008A4290">
              <w:rPr>
                <w:lang w:val="pt-PT"/>
              </w:rPr>
              <w:t xml:space="preserve"> / </w:t>
            </w:r>
            <w:r>
              <w:rPr>
                <w:lang w:val="pt-PT"/>
              </w:rPr>
              <w:t>Armature</w:t>
            </w:r>
            <w:r w:rsidRPr="008A4290">
              <w:rPr>
                <w:lang w:val="pt-PT"/>
              </w:rPr>
              <w:t>&gt;</w:t>
            </w:r>
          </w:p>
        </w:tc>
      </w:tr>
      <w:tr w:rsidR="007D72D7" w:rsidRPr="008A4290" w14:paraId="322A2DA6" w14:textId="77777777" w:rsidTr="0095690B">
        <w:tc>
          <w:tcPr>
            <w:tcW w:w="1922" w:type="pct"/>
            <w:vMerge/>
          </w:tcPr>
          <w:p w14:paraId="6CDA5E5A" w14:textId="77777777" w:rsidR="007D72D7" w:rsidRPr="00BF51EC" w:rsidRDefault="007D72D7" w:rsidP="007D72D7">
            <w:pPr>
              <w:rPr>
                <w:u w:val="single"/>
                <w:lang w:val="pt-PT"/>
              </w:rPr>
            </w:pPr>
          </w:p>
        </w:tc>
        <w:tc>
          <w:tcPr>
            <w:tcW w:w="3078" w:type="pct"/>
            <w:gridSpan w:val="4"/>
          </w:tcPr>
          <w:p w14:paraId="10629CE8" w14:textId="77777777" w:rsidR="007D72D7" w:rsidRPr="00BF51EC" w:rsidRDefault="007D72D7" w:rsidP="007D72D7">
            <w:pPr>
              <w:rPr>
                <w:u w:val="single"/>
                <w:lang w:val="pt-PT"/>
              </w:rPr>
            </w:pPr>
          </w:p>
        </w:tc>
      </w:tr>
      <w:tr w:rsidR="007D72D7" w:rsidRPr="008A4290" w14:paraId="012ED929" w14:textId="77777777" w:rsidTr="0095690B">
        <w:tc>
          <w:tcPr>
            <w:tcW w:w="1922" w:type="pct"/>
            <w:vMerge w:val="restart"/>
          </w:tcPr>
          <w:p w14:paraId="17260A15" w14:textId="1C7C5C3B" w:rsidR="007D72D7" w:rsidRPr="00BF51EC" w:rsidRDefault="007D72D7" w:rsidP="007D72D7">
            <w:pPr>
              <w:rPr>
                <w:u w:val="single"/>
                <w:lang w:val="pt-PT"/>
              </w:rPr>
            </w:pPr>
            <w:r w:rsidRPr="00BF51EC">
              <w:rPr>
                <w:u w:val="single"/>
                <w:lang w:val="pt-PT"/>
              </w:rPr>
              <w:t>Identifique o nome de armaduras importadas e animadas por si (opcional)</w:t>
            </w:r>
          </w:p>
        </w:tc>
        <w:tc>
          <w:tcPr>
            <w:tcW w:w="3078" w:type="pct"/>
            <w:gridSpan w:val="4"/>
          </w:tcPr>
          <w:p w14:paraId="295D73C3" w14:textId="3448A0CB" w:rsidR="007D72D7" w:rsidRPr="00BF51EC" w:rsidRDefault="007D72D7" w:rsidP="007D72D7">
            <w:pPr>
              <w:rPr>
                <w:u w:val="single"/>
                <w:lang w:val="pt-PT"/>
              </w:rPr>
            </w:pPr>
          </w:p>
        </w:tc>
      </w:tr>
      <w:tr w:rsidR="007D72D7" w:rsidRPr="008A4290" w14:paraId="717B461E" w14:textId="77777777" w:rsidTr="0095690B">
        <w:tc>
          <w:tcPr>
            <w:tcW w:w="1922" w:type="pct"/>
            <w:vMerge/>
          </w:tcPr>
          <w:p w14:paraId="7D4D9AC9" w14:textId="77777777" w:rsidR="007D72D7" w:rsidRPr="00BF51EC" w:rsidRDefault="007D72D7" w:rsidP="007D72D7">
            <w:pPr>
              <w:rPr>
                <w:u w:val="single"/>
                <w:lang w:val="pt-PT"/>
              </w:rPr>
            </w:pPr>
          </w:p>
        </w:tc>
        <w:tc>
          <w:tcPr>
            <w:tcW w:w="3078" w:type="pct"/>
            <w:gridSpan w:val="4"/>
          </w:tcPr>
          <w:p w14:paraId="25380742" w14:textId="77777777" w:rsidR="007D72D7" w:rsidRPr="00BF51EC" w:rsidRDefault="007D72D7" w:rsidP="007D72D7">
            <w:pPr>
              <w:rPr>
                <w:u w:val="single"/>
                <w:lang w:val="pt-PT"/>
              </w:rPr>
            </w:pPr>
          </w:p>
        </w:tc>
      </w:tr>
      <w:tr w:rsidR="007D72D7" w:rsidRPr="00D14769" w14:paraId="0AF29DD6" w14:textId="77777777" w:rsidTr="00F72023">
        <w:tc>
          <w:tcPr>
            <w:tcW w:w="1922" w:type="pct"/>
          </w:tcPr>
          <w:p w14:paraId="213DD041" w14:textId="1FDD6910" w:rsidR="007D72D7" w:rsidRPr="00C412CB" w:rsidRDefault="007D72D7" w:rsidP="007D72D7">
            <w:pPr>
              <w:rPr>
                <w:i/>
                <w:u w:val="single"/>
                <w:lang w:val="pt-PT"/>
              </w:rPr>
            </w:pPr>
            <w:r w:rsidRPr="00BF51EC">
              <w:rPr>
                <w:u w:val="single"/>
                <w:lang w:val="pt-PT"/>
              </w:rPr>
              <w:t xml:space="preserve">Indique em que </w:t>
            </w:r>
            <w:r w:rsidRPr="00BF51EC">
              <w:rPr>
                <w:i/>
                <w:u w:val="single"/>
                <w:lang w:val="pt-PT"/>
              </w:rPr>
              <w:t>frames</w:t>
            </w:r>
            <w:r w:rsidRPr="00BF51EC">
              <w:rPr>
                <w:u w:val="single"/>
                <w:lang w:val="pt-PT"/>
              </w:rPr>
              <w:t xml:space="preserve"> exist</w:t>
            </w:r>
            <w:r>
              <w:rPr>
                <w:u w:val="single"/>
                <w:lang w:val="pt-PT"/>
              </w:rPr>
              <w:t xml:space="preserve"> </w:t>
            </w:r>
            <w:r w:rsidRPr="00BF51EC">
              <w:rPr>
                <w:u w:val="single"/>
                <w:lang w:val="pt-PT"/>
              </w:rPr>
              <w:t xml:space="preserve">em outras animações por </w:t>
            </w:r>
            <w:r w:rsidRPr="00BF51EC">
              <w:rPr>
                <w:i/>
                <w:u w:val="single"/>
                <w:lang w:val="pt-PT"/>
              </w:rPr>
              <w:t>keyframes</w:t>
            </w:r>
            <w:r w:rsidRPr="00BF51EC">
              <w:rPr>
                <w:u w:val="single"/>
                <w:lang w:val="pt-PT"/>
              </w:rPr>
              <w:t xml:space="preserve"> (não aplicadas a armaduras nem a </w:t>
            </w:r>
            <w:r w:rsidRPr="00BF51EC">
              <w:rPr>
                <w:i/>
                <w:u w:val="single"/>
                <w:lang w:val="pt-PT"/>
              </w:rPr>
              <w:t>shapekeys)</w:t>
            </w:r>
          </w:p>
        </w:tc>
        <w:tc>
          <w:tcPr>
            <w:tcW w:w="804" w:type="pct"/>
          </w:tcPr>
          <w:p w14:paraId="5B6B220E" w14:textId="70BE1111" w:rsidR="007D72D7" w:rsidRPr="00BF51EC" w:rsidRDefault="007D72D7" w:rsidP="007D72D7">
            <w:pPr>
              <w:rPr>
                <w:u w:val="single"/>
                <w:lang w:val="pt-PT"/>
              </w:rPr>
            </w:pPr>
            <w:r w:rsidRPr="00BF51EC">
              <w:rPr>
                <w:u w:val="single"/>
                <w:lang w:val="pt-PT"/>
              </w:rPr>
              <w:br/>
              <w:t>_</w:t>
            </w:r>
            <w:r>
              <w:rPr>
                <w:u w:val="single"/>
                <w:lang w:val="pt-PT"/>
              </w:rPr>
              <w:t>___0-243</w:t>
            </w:r>
            <w:r w:rsidRPr="00BF51EC">
              <w:rPr>
                <w:u w:val="single"/>
                <w:lang w:val="pt-PT"/>
              </w:rPr>
              <w:t>___</w:t>
            </w:r>
          </w:p>
        </w:tc>
        <w:tc>
          <w:tcPr>
            <w:tcW w:w="757" w:type="pct"/>
          </w:tcPr>
          <w:p w14:paraId="38066820" w14:textId="0B8050C0" w:rsidR="007D72D7" w:rsidRPr="00BF51EC" w:rsidRDefault="007D72D7" w:rsidP="007D72D7">
            <w:pPr>
              <w:rPr>
                <w:u w:val="single"/>
                <w:lang w:val="pt-PT"/>
              </w:rPr>
            </w:pPr>
            <w:r w:rsidRPr="00BF51EC">
              <w:rPr>
                <w:u w:val="single"/>
                <w:lang w:val="pt-PT"/>
              </w:rPr>
              <w:br/>
              <w:t>__</w:t>
            </w:r>
            <w:r>
              <w:rPr>
                <w:u w:val="single"/>
                <w:lang w:val="pt-PT"/>
              </w:rPr>
              <w:t>362-437</w:t>
            </w:r>
            <w:r w:rsidRPr="00BF51EC">
              <w:rPr>
                <w:u w:val="single"/>
                <w:lang w:val="pt-PT"/>
              </w:rPr>
              <w:t>__</w:t>
            </w:r>
          </w:p>
        </w:tc>
        <w:tc>
          <w:tcPr>
            <w:tcW w:w="749" w:type="pct"/>
          </w:tcPr>
          <w:p w14:paraId="68D562D2" w14:textId="77777777" w:rsidR="007D72D7" w:rsidRPr="00BF51EC" w:rsidRDefault="007D72D7" w:rsidP="007D72D7">
            <w:pPr>
              <w:rPr>
                <w:u w:val="single"/>
                <w:lang w:val="pt-PT"/>
              </w:rPr>
            </w:pPr>
            <w:r w:rsidRPr="00BF51EC">
              <w:rPr>
                <w:u w:val="single"/>
                <w:lang w:val="pt-PT"/>
              </w:rPr>
              <w:br/>
              <w:t>__________</w:t>
            </w:r>
          </w:p>
        </w:tc>
        <w:tc>
          <w:tcPr>
            <w:tcW w:w="768" w:type="pct"/>
          </w:tcPr>
          <w:p w14:paraId="5D3D1244" w14:textId="77777777" w:rsidR="007D72D7" w:rsidRPr="00BF51EC" w:rsidRDefault="007D72D7" w:rsidP="007D72D7">
            <w:pPr>
              <w:rPr>
                <w:u w:val="single"/>
                <w:lang w:val="pt-PT"/>
              </w:rPr>
            </w:pPr>
            <w:r w:rsidRPr="00BF51EC">
              <w:rPr>
                <w:u w:val="single"/>
                <w:lang w:val="pt-PT"/>
              </w:rPr>
              <w:br/>
              <w:t>__________</w:t>
            </w:r>
          </w:p>
        </w:tc>
      </w:tr>
      <w:tr w:rsidR="007D72D7" w:rsidRPr="008C597C" w14:paraId="4444A6A5" w14:textId="77777777" w:rsidTr="00F72023">
        <w:tc>
          <w:tcPr>
            <w:tcW w:w="1922" w:type="pct"/>
            <w:vMerge w:val="restart"/>
          </w:tcPr>
          <w:p w14:paraId="189DDA22" w14:textId="0C7CE441" w:rsidR="007D72D7" w:rsidRPr="00BF51EC" w:rsidRDefault="007D72D7" w:rsidP="007D72D7">
            <w:pPr>
              <w:rPr>
                <w:u w:val="single"/>
                <w:lang w:val="pt-PT"/>
              </w:rPr>
            </w:pPr>
            <w:r w:rsidRPr="00BF51EC">
              <w:rPr>
                <w:u w:val="single"/>
                <w:lang w:val="pt-PT"/>
              </w:rPr>
              <w:t>Da lista apresentada, selecione as simulações físicas que usou (mínimo: 1)</w:t>
            </w:r>
          </w:p>
        </w:tc>
        <w:tc>
          <w:tcPr>
            <w:tcW w:w="804" w:type="pct"/>
          </w:tcPr>
          <w:p w14:paraId="7AC61773" w14:textId="48396C8E" w:rsidR="007D72D7" w:rsidRPr="00BF51EC" w:rsidRDefault="00E5036F" w:rsidP="007D72D7">
            <w:pPr>
              <w:rPr>
                <w:rFonts w:ascii="Lucida Sans Unicode" w:hAnsi="Lucida Sans Unicode" w:cs="Lucida Sans Unicode"/>
                <w:u w:val="single"/>
                <w:lang w:val="pt-PT"/>
              </w:rPr>
            </w:pPr>
            <w:r w:rsidRPr="00581F2B">
              <w:rPr>
                <w:rFonts w:ascii="Segoe UI Symbol" w:hAnsi="Segoe UI Symbol" w:cs="Segoe UI Symbol"/>
                <w:color w:val="auto"/>
              </w:rPr>
              <w:t>☑</w:t>
            </w:r>
            <w:r w:rsidR="007D72D7" w:rsidRPr="00BF51EC">
              <w:rPr>
                <w:rFonts w:ascii="Lucida Sans Unicode" w:hAnsi="Lucida Sans Unicode" w:cs="Lucida Sans Unicode"/>
                <w:u w:val="single"/>
                <w:lang w:val="pt-PT"/>
              </w:rPr>
              <w:t>Cloth</w:t>
            </w:r>
          </w:p>
          <w:p w14:paraId="1C7E9376" w14:textId="77777777" w:rsidR="007D72D7" w:rsidRPr="00BF51EC" w:rsidRDefault="007D72D7" w:rsidP="007D72D7">
            <w:pPr>
              <w:rPr>
                <w:rFonts w:ascii="Lucida Sans Unicode" w:hAnsi="Lucida Sans Unicode" w:cs="Lucida Sans Unicode"/>
                <w:u w:val="single"/>
                <w:lang w:val="pt-PT"/>
              </w:rPr>
            </w:pPr>
            <w:r w:rsidRPr="00BF51EC">
              <w:rPr>
                <w:rFonts w:ascii="Lucida Sans Unicode" w:hAnsi="Lucida Sans Unicode" w:cs="Lucida Sans Unicode"/>
                <w:u w:val="single"/>
                <w:lang w:val="pt-PT"/>
              </w:rPr>
              <w:t>□ Fluid</w:t>
            </w:r>
          </w:p>
        </w:tc>
        <w:tc>
          <w:tcPr>
            <w:tcW w:w="757" w:type="pct"/>
          </w:tcPr>
          <w:p w14:paraId="3EEBD2EF" w14:textId="2119F25A" w:rsidR="007D72D7" w:rsidRPr="00BF51EC" w:rsidRDefault="00E5036F" w:rsidP="007D72D7">
            <w:pPr>
              <w:rPr>
                <w:rFonts w:ascii="Lucida Sans Unicode" w:hAnsi="Lucida Sans Unicode" w:cs="Lucida Sans Unicode"/>
                <w:u w:val="single"/>
                <w:lang w:val="pt-PT"/>
              </w:rPr>
            </w:pPr>
            <w:r w:rsidRPr="00581F2B">
              <w:rPr>
                <w:rFonts w:ascii="Segoe UI Symbol" w:hAnsi="Segoe UI Symbol" w:cs="Segoe UI Symbol"/>
                <w:color w:val="auto"/>
              </w:rPr>
              <w:t>☑</w:t>
            </w:r>
            <w:r w:rsidR="007D72D7" w:rsidRPr="00BF51EC">
              <w:rPr>
                <w:rFonts w:ascii="Lucida Sans Unicode" w:hAnsi="Lucida Sans Unicode" w:cs="Lucida Sans Unicode"/>
                <w:u w:val="single"/>
                <w:lang w:val="pt-PT"/>
              </w:rPr>
              <w:t xml:space="preserve"> Collision</w:t>
            </w:r>
          </w:p>
          <w:p w14:paraId="7807F615" w14:textId="77777777" w:rsidR="007D72D7" w:rsidRPr="00BF51EC" w:rsidRDefault="007D72D7" w:rsidP="007D72D7">
            <w:pPr>
              <w:rPr>
                <w:rFonts w:ascii="Lucida Sans Unicode" w:hAnsi="Lucida Sans Unicode" w:cs="Lucida Sans Unicode"/>
                <w:u w:val="single"/>
                <w:lang w:val="pt-PT"/>
              </w:rPr>
            </w:pPr>
            <w:r w:rsidRPr="00BF51EC">
              <w:rPr>
                <w:rFonts w:ascii="Lucida Sans Unicode" w:hAnsi="Lucida Sans Unicode" w:cs="Lucida Sans Unicode"/>
                <w:u w:val="single"/>
                <w:lang w:val="pt-PT"/>
              </w:rPr>
              <w:t>□ Soft Body</w:t>
            </w:r>
          </w:p>
        </w:tc>
        <w:tc>
          <w:tcPr>
            <w:tcW w:w="749" w:type="pct"/>
          </w:tcPr>
          <w:p w14:paraId="64788CF8" w14:textId="77777777" w:rsidR="007D72D7" w:rsidRPr="00BF51EC" w:rsidRDefault="007D72D7" w:rsidP="007D72D7">
            <w:pPr>
              <w:rPr>
                <w:rFonts w:ascii="Lucida Sans Unicode" w:hAnsi="Lucida Sans Unicode" w:cs="Lucida Sans Unicode"/>
                <w:u w:val="single"/>
                <w:lang w:val="pt-PT"/>
              </w:rPr>
            </w:pPr>
            <w:r w:rsidRPr="00BF51EC">
              <w:rPr>
                <w:rFonts w:ascii="Lucida Sans Unicode" w:hAnsi="Lucida Sans Unicode" w:cs="Lucida Sans Unicode"/>
                <w:u w:val="single"/>
                <w:lang w:val="pt-PT"/>
              </w:rPr>
              <w:t>□ Explode</w:t>
            </w:r>
          </w:p>
        </w:tc>
        <w:tc>
          <w:tcPr>
            <w:tcW w:w="768" w:type="pct"/>
          </w:tcPr>
          <w:p w14:paraId="7FC50458" w14:textId="77777777" w:rsidR="007D72D7" w:rsidRPr="00BF51EC" w:rsidRDefault="007D72D7" w:rsidP="007D72D7">
            <w:pPr>
              <w:rPr>
                <w:rFonts w:ascii="Lucida Sans Unicode" w:hAnsi="Lucida Sans Unicode" w:cs="Lucida Sans Unicode"/>
                <w:u w:val="single"/>
                <w:lang w:val="en-GB"/>
              </w:rPr>
            </w:pPr>
            <w:r w:rsidRPr="00BF51EC">
              <w:rPr>
                <w:rFonts w:ascii="Lucida Sans Unicode" w:hAnsi="Lucida Sans Unicode" w:cs="Lucida Sans Unicode"/>
                <w:u w:val="single"/>
                <w:lang w:val="pt-PT"/>
              </w:rPr>
              <w:t xml:space="preserve">□ </w:t>
            </w:r>
            <w:r w:rsidRPr="00BF51EC">
              <w:rPr>
                <w:rFonts w:ascii="Lucida Sans Unicode" w:hAnsi="Lucida Sans Unicode" w:cs="Lucida Sans Unicode"/>
                <w:u w:val="single"/>
                <w:lang w:val="en-GB"/>
              </w:rPr>
              <w:t>Ocean</w:t>
            </w:r>
          </w:p>
        </w:tc>
      </w:tr>
      <w:tr w:rsidR="007D72D7" w:rsidRPr="008C597C" w14:paraId="18E12727" w14:textId="77777777" w:rsidTr="0095690B">
        <w:trPr>
          <w:trHeight w:val="523"/>
        </w:trPr>
        <w:tc>
          <w:tcPr>
            <w:tcW w:w="1922" w:type="pct"/>
            <w:vMerge/>
          </w:tcPr>
          <w:p w14:paraId="18B9D964" w14:textId="77777777" w:rsidR="007D72D7" w:rsidRPr="00BF51EC" w:rsidRDefault="007D72D7" w:rsidP="007D72D7">
            <w:pPr>
              <w:rPr>
                <w:u w:val="single"/>
                <w:lang w:val="en-GB"/>
              </w:rPr>
            </w:pPr>
          </w:p>
        </w:tc>
        <w:tc>
          <w:tcPr>
            <w:tcW w:w="3078" w:type="pct"/>
            <w:gridSpan w:val="4"/>
          </w:tcPr>
          <w:p w14:paraId="2CD595D0" w14:textId="3E81EE4E" w:rsidR="007D72D7" w:rsidRPr="00BF51EC" w:rsidRDefault="007D72D7" w:rsidP="007D72D7">
            <w:pPr>
              <w:rPr>
                <w:u w:val="single"/>
                <w:lang w:val="en-GB"/>
              </w:rPr>
            </w:pPr>
            <w:r w:rsidRPr="00BF51EC">
              <w:rPr>
                <w:rFonts w:ascii="Lucida Sans Unicode" w:hAnsi="Lucida Sans Unicode" w:cs="Lucida Sans Unicode"/>
                <w:u w:val="single"/>
                <w:lang w:val="en-GB"/>
              </w:rPr>
              <w:t>□</w:t>
            </w:r>
            <w:r w:rsidRPr="00BF51EC">
              <w:rPr>
                <w:u w:val="single"/>
                <w:lang w:val="en-GB"/>
              </w:rPr>
              <w:t xml:space="preserve"> Outras. Quais?_______________________________________</w:t>
            </w:r>
          </w:p>
        </w:tc>
      </w:tr>
    </w:tbl>
    <w:p w14:paraId="10A7CDCD" w14:textId="77777777" w:rsidR="003312ED" w:rsidRDefault="003312ED" w:rsidP="008D6D77">
      <w:pPr>
        <w:rPr>
          <w:lang w:val="pt-PT"/>
        </w:rPr>
      </w:pPr>
    </w:p>
    <w:p w14:paraId="11518527" w14:textId="77777777" w:rsidR="004453E2" w:rsidRDefault="004453E2" w:rsidP="008D6D77">
      <w:pPr>
        <w:rPr>
          <w:lang w:val="pt-PT"/>
        </w:rPr>
      </w:pPr>
    </w:p>
    <w:tbl>
      <w:tblPr>
        <w:tblStyle w:val="ProjectScopeTable"/>
        <w:tblW w:w="5000" w:type="pct"/>
        <w:tblLayout w:type="fixed"/>
        <w:tblLook w:val="04A0" w:firstRow="1" w:lastRow="0" w:firstColumn="1" w:lastColumn="0" w:noHBand="0" w:noVBand="1"/>
      </w:tblPr>
      <w:tblGrid>
        <w:gridCol w:w="2830"/>
        <w:gridCol w:w="3261"/>
        <w:gridCol w:w="3259"/>
      </w:tblGrid>
      <w:tr w:rsidR="004453E2" w:rsidRPr="00D14769" w14:paraId="0B73DABE" w14:textId="77777777" w:rsidTr="009569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  <w:gridSpan w:val="3"/>
          </w:tcPr>
          <w:p w14:paraId="4F33A5FE" w14:textId="77777777" w:rsidR="004453E2" w:rsidRPr="00D14769" w:rsidRDefault="004453E2" w:rsidP="0095690B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ILUMINAÇÃO (15%)</w:t>
            </w:r>
          </w:p>
        </w:tc>
      </w:tr>
      <w:tr w:rsidR="004453E2" w:rsidRPr="008A4290" w14:paraId="23CD8D1A" w14:textId="77777777" w:rsidTr="0095690B">
        <w:tc>
          <w:tcPr>
            <w:tcW w:w="1513" w:type="pct"/>
            <w:vMerge w:val="restart"/>
          </w:tcPr>
          <w:p w14:paraId="46767B47" w14:textId="0013F466" w:rsidR="00E72282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>Cenas que foram iluminadas por pelo menos 3 luzes (Principal, Preenchimento e Recorte)</w:t>
            </w:r>
          </w:p>
          <w:p w14:paraId="75281B5E" w14:textId="77777777" w:rsidR="00F2062C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 xml:space="preserve">Indique </w:t>
            </w:r>
            <w:r w:rsidR="00E72282">
              <w:rPr>
                <w:lang w:val="pt-PT"/>
              </w:rPr>
              <w:t>de</w:t>
            </w:r>
            <w:r>
              <w:rPr>
                <w:lang w:val="pt-PT"/>
              </w:rPr>
              <w:t xml:space="preserve"> que </w:t>
            </w:r>
            <w:r w:rsidRPr="00926DA6">
              <w:rPr>
                <w:i/>
                <w:lang w:val="pt-PT"/>
              </w:rPr>
              <w:t>frame</w:t>
            </w:r>
            <w:r>
              <w:rPr>
                <w:lang w:val="pt-PT"/>
              </w:rPr>
              <w:t xml:space="preserve"> foram retiradas estas imagens: </w:t>
            </w:r>
          </w:p>
          <w:p w14:paraId="769B59DA" w14:textId="49B0E5FE" w:rsidR="004453E2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>_</w:t>
            </w:r>
            <w:r w:rsidR="001D6DD8">
              <w:rPr>
                <w:lang w:val="pt-PT"/>
              </w:rPr>
              <w:t>451</w:t>
            </w:r>
            <w:r>
              <w:rPr>
                <w:lang w:val="pt-PT"/>
              </w:rPr>
              <w:t>___</w:t>
            </w:r>
          </w:p>
          <w:p w14:paraId="4F6CA61F" w14:textId="77777777" w:rsidR="00F2062C" w:rsidRDefault="00F2062C" w:rsidP="0095690B">
            <w:pPr>
              <w:rPr>
                <w:lang w:val="pt-PT"/>
              </w:rPr>
            </w:pPr>
            <w:r>
              <w:rPr>
                <w:lang w:val="pt-PT"/>
              </w:rPr>
              <w:t>Indique</w:t>
            </w:r>
            <w:r w:rsidR="004453E2">
              <w:rPr>
                <w:lang w:val="pt-PT"/>
              </w:rPr>
              <w:t xml:space="preserve"> os tipos de luz </w:t>
            </w:r>
            <w:r w:rsidR="00E72282">
              <w:rPr>
                <w:lang w:val="pt-PT"/>
              </w:rPr>
              <w:t>d</w:t>
            </w:r>
            <w:r w:rsidR="004453E2">
              <w:rPr>
                <w:lang w:val="pt-PT"/>
              </w:rPr>
              <w:t xml:space="preserve">o Blender que foram usadas neste </w:t>
            </w:r>
            <w:r w:rsidR="004453E2" w:rsidRPr="00926DA6">
              <w:rPr>
                <w:i/>
                <w:lang w:val="pt-PT"/>
              </w:rPr>
              <w:t>frame</w:t>
            </w:r>
            <w:r w:rsidR="004453E2">
              <w:rPr>
                <w:lang w:val="pt-PT"/>
              </w:rPr>
              <w:t xml:space="preserve">: </w:t>
            </w:r>
          </w:p>
          <w:p w14:paraId="40D2EE31" w14:textId="3C972E2C" w:rsidR="004453E2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>________</w:t>
            </w:r>
            <w:r w:rsidR="001D6DD8">
              <w:rPr>
                <w:lang w:val="pt-PT"/>
              </w:rPr>
              <w:t>area light</w:t>
            </w:r>
            <w:r>
              <w:rPr>
                <w:lang w:val="pt-PT"/>
              </w:rPr>
              <w:t>____</w:t>
            </w:r>
          </w:p>
          <w:p w14:paraId="77089A26" w14:textId="77777777" w:rsidR="004453E2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>___________________</w:t>
            </w:r>
          </w:p>
          <w:p w14:paraId="200EA788" w14:textId="77777777" w:rsidR="004453E2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>___________________</w:t>
            </w:r>
          </w:p>
          <w:p w14:paraId="6D3DCC78" w14:textId="77777777" w:rsidR="004453E2" w:rsidRPr="00E01FDD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 xml:space="preserve">Indique em que </w:t>
            </w:r>
            <w:r w:rsidRPr="00926DA6">
              <w:rPr>
                <w:i/>
                <w:lang w:val="pt-PT"/>
              </w:rPr>
              <w:t>frames</w:t>
            </w:r>
            <w:r>
              <w:rPr>
                <w:lang w:val="pt-PT"/>
              </w:rPr>
              <w:t xml:space="preserve"> estão outras cenas usando um sistema de iluminação com 3 luzes: ___________________</w:t>
            </w:r>
          </w:p>
        </w:tc>
        <w:tc>
          <w:tcPr>
            <w:tcW w:w="3487" w:type="pct"/>
            <w:gridSpan w:val="2"/>
          </w:tcPr>
          <w:p w14:paraId="76D9FD0B" w14:textId="77777777" w:rsidR="004453E2" w:rsidRPr="00E01FDD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>Substitua as imagens em baixo, por imagens do seu filme onde se vejam as luzes que usou.</w:t>
            </w:r>
          </w:p>
        </w:tc>
      </w:tr>
      <w:tr w:rsidR="004453E2" w:rsidRPr="00F77922" w14:paraId="79261CB2" w14:textId="77777777" w:rsidTr="0095690B">
        <w:tc>
          <w:tcPr>
            <w:tcW w:w="1513" w:type="pct"/>
            <w:vMerge/>
          </w:tcPr>
          <w:p w14:paraId="1FAAECE6" w14:textId="77777777" w:rsidR="004453E2" w:rsidRDefault="004453E2" w:rsidP="0095690B">
            <w:pPr>
              <w:rPr>
                <w:lang w:val="pt-PT"/>
              </w:rPr>
            </w:pPr>
          </w:p>
        </w:tc>
        <w:tc>
          <w:tcPr>
            <w:tcW w:w="1744" w:type="pct"/>
          </w:tcPr>
          <w:p w14:paraId="7B4EEDD8" w14:textId="77777777" w:rsidR="004453E2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>Cena Global</w:t>
            </w:r>
          </w:p>
          <w:p w14:paraId="1E0783D0" w14:textId="4131EC22" w:rsidR="004453E2" w:rsidRDefault="001D6DD8" w:rsidP="0095690B">
            <w:pPr>
              <w:rPr>
                <w:lang w:val="pt-PT"/>
              </w:rPr>
            </w:pPr>
            <w:r w:rsidRPr="001D6DD8">
              <w:rPr>
                <w:lang w:val="pt-PT"/>
              </w:rPr>
              <w:drawing>
                <wp:inline distT="0" distB="0" distL="0" distR="0" wp14:anchorId="333CAB45" wp14:editId="39834484">
                  <wp:extent cx="1887855" cy="1064895"/>
                  <wp:effectExtent l="0" t="0" r="0" b="1905"/>
                  <wp:docPr id="2511376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13764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855" cy="106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3" w:type="pct"/>
          </w:tcPr>
          <w:p w14:paraId="21587E48" w14:textId="77777777" w:rsidR="004453E2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>Luz Principal</w:t>
            </w:r>
          </w:p>
          <w:p w14:paraId="5AF16114" w14:textId="66AB1CFB" w:rsidR="004453E2" w:rsidRDefault="001D6DD8" w:rsidP="0095690B">
            <w:pPr>
              <w:rPr>
                <w:lang w:val="pt-PT"/>
              </w:rPr>
            </w:pPr>
            <w:r w:rsidRPr="001D6DD8">
              <w:rPr>
                <w:lang w:val="pt-PT"/>
              </w:rPr>
              <w:drawing>
                <wp:inline distT="0" distB="0" distL="0" distR="0" wp14:anchorId="4D83B59B" wp14:editId="50DACEC7">
                  <wp:extent cx="1886585" cy="1061085"/>
                  <wp:effectExtent l="0" t="0" r="0" b="5715"/>
                  <wp:docPr id="103132762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32762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585" cy="106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3E2" w:rsidRPr="00F77922" w14:paraId="51130C6F" w14:textId="77777777" w:rsidTr="0095690B">
        <w:tc>
          <w:tcPr>
            <w:tcW w:w="1513" w:type="pct"/>
            <w:vMerge/>
          </w:tcPr>
          <w:p w14:paraId="4627D01A" w14:textId="77777777" w:rsidR="004453E2" w:rsidRPr="00E01FDD" w:rsidRDefault="004453E2" w:rsidP="0095690B">
            <w:pPr>
              <w:rPr>
                <w:lang w:val="pt-PT"/>
              </w:rPr>
            </w:pPr>
          </w:p>
        </w:tc>
        <w:tc>
          <w:tcPr>
            <w:tcW w:w="1744" w:type="pct"/>
          </w:tcPr>
          <w:p w14:paraId="00673D9B" w14:textId="77777777" w:rsidR="004453E2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>Luz de Preenchimento</w:t>
            </w:r>
          </w:p>
          <w:p w14:paraId="13B313B7" w14:textId="733B3BE6" w:rsidR="004453E2" w:rsidRPr="00E01FDD" w:rsidRDefault="001D6DD8" w:rsidP="0095690B">
            <w:pPr>
              <w:rPr>
                <w:lang w:val="pt-PT"/>
              </w:rPr>
            </w:pPr>
            <w:r w:rsidRPr="001D6DD8">
              <w:rPr>
                <w:noProof/>
                <w:lang w:val="pt-PT" w:eastAsia="pt-PT"/>
              </w:rPr>
              <w:drawing>
                <wp:inline distT="0" distB="0" distL="0" distR="0" wp14:anchorId="4275D3E0" wp14:editId="3D4E12D0">
                  <wp:extent cx="1887855" cy="1057910"/>
                  <wp:effectExtent l="0" t="0" r="0" b="8890"/>
                  <wp:docPr id="133602089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02089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855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3" w:type="pct"/>
          </w:tcPr>
          <w:p w14:paraId="580813FE" w14:textId="77777777" w:rsidR="004453E2" w:rsidRDefault="004453E2" w:rsidP="0095690B">
            <w:pPr>
              <w:rPr>
                <w:lang w:val="pt-PT"/>
              </w:rPr>
            </w:pPr>
            <w:r>
              <w:rPr>
                <w:lang w:val="pt-PT"/>
              </w:rPr>
              <w:t>Luz de Recorte (ou contra-luz)</w:t>
            </w:r>
          </w:p>
          <w:p w14:paraId="48F3EE8A" w14:textId="49DE0DC6" w:rsidR="004453E2" w:rsidRPr="00E01FDD" w:rsidRDefault="001D6DD8" w:rsidP="0095690B">
            <w:pPr>
              <w:rPr>
                <w:lang w:val="pt-PT"/>
              </w:rPr>
            </w:pPr>
            <w:r w:rsidRPr="001D6DD8">
              <w:rPr>
                <w:lang w:val="pt-PT"/>
              </w:rPr>
              <w:drawing>
                <wp:inline distT="0" distB="0" distL="0" distR="0" wp14:anchorId="66C3395F" wp14:editId="6A7CE68C">
                  <wp:extent cx="1886585" cy="1064895"/>
                  <wp:effectExtent l="0" t="0" r="0" b="1905"/>
                  <wp:docPr id="186937256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7256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585" cy="106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5A9409" w14:textId="77777777" w:rsidR="004453E2" w:rsidRDefault="004453E2" w:rsidP="008D6D77">
      <w:pPr>
        <w:rPr>
          <w:lang w:val="pt-PT"/>
        </w:rPr>
      </w:pPr>
    </w:p>
    <w:p w14:paraId="0173C7EF" w14:textId="77777777" w:rsidR="004453E2" w:rsidRDefault="004453E2" w:rsidP="008D6D77">
      <w:pPr>
        <w:rPr>
          <w:lang w:val="pt-PT"/>
        </w:rPr>
      </w:pPr>
    </w:p>
    <w:tbl>
      <w:tblPr>
        <w:tblStyle w:val="ProjectScopeTable"/>
        <w:tblW w:w="5000" w:type="pct"/>
        <w:tblLook w:val="04A0" w:firstRow="1" w:lastRow="0" w:firstColumn="1" w:lastColumn="0" w:noHBand="0" w:noVBand="1"/>
      </w:tblPr>
      <w:tblGrid>
        <w:gridCol w:w="2981"/>
        <w:gridCol w:w="3580"/>
        <w:gridCol w:w="2789"/>
      </w:tblGrid>
      <w:tr w:rsidR="00A57C14" w:rsidRPr="00D14769" w14:paraId="547395A3" w14:textId="77777777" w:rsidTr="009569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  <w:gridSpan w:val="3"/>
          </w:tcPr>
          <w:p w14:paraId="108EE1A8" w14:textId="77777777" w:rsidR="00A57C14" w:rsidRPr="00504D06" w:rsidRDefault="00A57C14" w:rsidP="0095690B">
            <w:pPr>
              <w:jc w:val="center"/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lastRenderedPageBreak/>
              <w:t>MATERIAIS (</w:t>
            </w:r>
            <w:r w:rsidR="000F7206" w:rsidRPr="00504D06">
              <w:rPr>
                <w:u w:val="single"/>
                <w:lang w:val="pt-PT"/>
              </w:rPr>
              <w:t>1</w:t>
            </w:r>
            <w:r w:rsidRPr="00504D06">
              <w:rPr>
                <w:u w:val="single"/>
                <w:lang w:val="pt-PT"/>
              </w:rPr>
              <w:t>5%)</w:t>
            </w:r>
          </w:p>
        </w:tc>
      </w:tr>
      <w:tr w:rsidR="00A57C14" w:rsidRPr="008A4290" w14:paraId="5F55F9D9" w14:textId="77777777" w:rsidTr="000B2919">
        <w:tc>
          <w:tcPr>
            <w:tcW w:w="1672" w:type="pct"/>
            <w:vMerge w:val="restart"/>
          </w:tcPr>
          <w:p w14:paraId="7140837A" w14:textId="380C1550" w:rsidR="00A57C14" w:rsidRPr="00504D06" w:rsidRDefault="00A57C14" w:rsidP="000F7206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Identifique o nome d</w:t>
            </w:r>
            <w:r w:rsidR="000F7206" w:rsidRPr="00504D06">
              <w:rPr>
                <w:u w:val="single"/>
                <w:lang w:val="pt-PT"/>
              </w:rPr>
              <w:t>e 3</w:t>
            </w:r>
            <w:r w:rsidRPr="00504D06">
              <w:rPr>
                <w:u w:val="single"/>
                <w:lang w:val="pt-PT"/>
              </w:rPr>
              <w:t xml:space="preserve"> </w:t>
            </w:r>
            <w:r w:rsidR="000F7206" w:rsidRPr="00504D06">
              <w:rPr>
                <w:u w:val="single"/>
                <w:lang w:val="pt-PT"/>
              </w:rPr>
              <w:t xml:space="preserve">objetos com </w:t>
            </w:r>
            <w:r w:rsidR="00F2062C" w:rsidRPr="00504D06">
              <w:rPr>
                <w:u w:val="single"/>
                <w:lang w:val="pt-PT"/>
              </w:rPr>
              <w:t xml:space="preserve">diferentes </w:t>
            </w:r>
            <w:r w:rsidR="000F7206" w:rsidRPr="00504D06">
              <w:rPr>
                <w:u w:val="single"/>
                <w:lang w:val="pt-PT"/>
              </w:rPr>
              <w:t xml:space="preserve">valores de brilho </w:t>
            </w:r>
          </w:p>
        </w:tc>
        <w:tc>
          <w:tcPr>
            <w:tcW w:w="3328" w:type="pct"/>
            <w:gridSpan w:val="2"/>
          </w:tcPr>
          <w:p w14:paraId="5300C36C" w14:textId="4D1528D2" w:rsidR="00A57C14" w:rsidRPr="00504D06" w:rsidRDefault="00891012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&lt;Carro  / carro&gt; (chapa do carro)</w:t>
            </w:r>
          </w:p>
        </w:tc>
      </w:tr>
      <w:tr w:rsidR="00A57C14" w:rsidRPr="008A4290" w14:paraId="4C1E39B9" w14:textId="77777777" w:rsidTr="000B2919">
        <w:tc>
          <w:tcPr>
            <w:tcW w:w="1672" w:type="pct"/>
            <w:vMerge/>
          </w:tcPr>
          <w:p w14:paraId="005EDE17" w14:textId="77777777" w:rsidR="00A57C14" w:rsidRPr="00504D06" w:rsidRDefault="00A57C14" w:rsidP="0095690B">
            <w:pPr>
              <w:rPr>
                <w:u w:val="single"/>
                <w:lang w:val="pt-PT"/>
              </w:rPr>
            </w:pPr>
          </w:p>
        </w:tc>
        <w:tc>
          <w:tcPr>
            <w:tcW w:w="3328" w:type="pct"/>
            <w:gridSpan w:val="2"/>
          </w:tcPr>
          <w:p w14:paraId="527ACD2E" w14:textId="30F35749" w:rsidR="00A57C14" w:rsidRPr="00504D06" w:rsidRDefault="00891012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&lt;Cena 1 / estrada e elementos/ ESTRADA001&gt;</w:t>
            </w:r>
          </w:p>
        </w:tc>
      </w:tr>
      <w:tr w:rsidR="00A57C14" w:rsidRPr="008A4290" w14:paraId="67D5FA3D" w14:textId="77777777" w:rsidTr="000B2919">
        <w:tc>
          <w:tcPr>
            <w:tcW w:w="1672" w:type="pct"/>
            <w:vMerge/>
          </w:tcPr>
          <w:p w14:paraId="3E995888" w14:textId="77777777" w:rsidR="00A57C14" w:rsidRPr="00504D06" w:rsidRDefault="00A57C14" w:rsidP="0095690B">
            <w:pPr>
              <w:rPr>
                <w:u w:val="single"/>
                <w:lang w:val="pt-PT"/>
              </w:rPr>
            </w:pPr>
          </w:p>
        </w:tc>
        <w:tc>
          <w:tcPr>
            <w:tcW w:w="3328" w:type="pct"/>
            <w:gridSpan w:val="2"/>
          </w:tcPr>
          <w:p w14:paraId="1BE62995" w14:textId="72165140" w:rsidR="00A57C14" w:rsidRPr="00504D06" w:rsidRDefault="005A3B0F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&lt;Cena 1 / estrada e elementos/ porta_janela&gt;</w:t>
            </w:r>
          </w:p>
        </w:tc>
      </w:tr>
      <w:tr w:rsidR="000F7206" w:rsidRPr="008A4290" w14:paraId="1E35F789" w14:textId="77777777" w:rsidTr="000B2919">
        <w:tc>
          <w:tcPr>
            <w:tcW w:w="1672" w:type="pct"/>
            <w:vMerge w:val="restart"/>
          </w:tcPr>
          <w:p w14:paraId="16EDF072" w14:textId="6E01C219" w:rsidR="000F7206" w:rsidRPr="00504D06" w:rsidRDefault="000F7206" w:rsidP="000F7206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 xml:space="preserve">Identifique o nome de 3 objetos com </w:t>
            </w:r>
            <w:r w:rsidR="00F2062C" w:rsidRPr="00504D06">
              <w:rPr>
                <w:u w:val="single"/>
                <w:lang w:val="pt-PT"/>
              </w:rPr>
              <w:t xml:space="preserve">diferentes </w:t>
            </w:r>
            <w:r w:rsidRPr="00504D06">
              <w:rPr>
                <w:u w:val="single"/>
                <w:lang w:val="pt-PT"/>
              </w:rPr>
              <w:t xml:space="preserve">valores de refletividade </w:t>
            </w:r>
          </w:p>
        </w:tc>
        <w:tc>
          <w:tcPr>
            <w:tcW w:w="3328" w:type="pct"/>
            <w:gridSpan w:val="2"/>
          </w:tcPr>
          <w:p w14:paraId="412E09AD" w14:textId="5F1087A2" w:rsidR="000F7206" w:rsidRPr="00504D06" w:rsidRDefault="00891012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&lt;Carro  / carro&gt; (chapa do carro)</w:t>
            </w:r>
          </w:p>
        </w:tc>
      </w:tr>
      <w:tr w:rsidR="000F7206" w:rsidRPr="008A4290" w14:paraId="113CAF7F" w14:textId="77777777" w:rsidTr="000B2919">
        <w:tc>
          <w:tcPr>
            <w:tcW w:w="1672" w:type="pct"/>
            <w:vMerge/>
          </w:tcPr>
          <w:p w14:paraId="1765F367" w14:textId="77777777" w:rsidR="000F7206" w:rsidRPr="00504D06" w:rsidRDefault="000F7206" w:rsidP="0095690B">
            <w:pPr>
              <w:rPr>
                <w:u w:val="single"/>
                <w:lang w:val="pt-PT"/>
              </w:rPr>
            </w:pPr>
          </w:p>
        </w:tc>
        <w:tc>
          <w:tcPr>
            <w:tcW w:w="3328" w:type="pct"/>
            <w:gridSpan w:val="2"/>
          </w:tcPr>
          <w:p w14:paraId="3D376579" w14:textId="69BAA650" w:rsidR="000F7206" w:rsidRPr="00504D06" w:rsidRDefault="00520FB7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&lt;Carro  / carro&gt; (janelas do carro)</w:t>
            </w:r>
          </w:p>
        </w:tc>
      </w:tr>
      <w:tr w:rsidR="000F7206" w:rsidRPr="008A4290" w14:paraId="063B42E3" w14:textId="77777777" w:rsidTr="000B2919">
        <w:tc>
          <w:tcPr>
            <w:tcW w:w="1672" w:type="pct"/>
            <w:vMerge/>
          </w:tcPr>
          <w:p w14:paraId="60255B20" w14:textId="77777777" w:rsidR="000F7206" w:rsidRPr="00504D06" w:rsidRDefault="000F7206" w:rsidP="0095690B">
            <w:pPr>
              <w:rPr>
                <w:u w:val="single"/>
                <w:lang w:val="pt-PT"/>
              </w:rPr>
            </w:pPr>
          </w:p>
        </w:tc>
        <w:tc>
          <w:tcPr>
            <w:tcW w:w="3328" w:type="pct"/>
            <w:gridSpan w:val="2"/>
          </w:tcPr>
          <w:p w14:paraId="1425B91D" w14:textId="0F1A065D" w:rsidR="000F7206" w:rsidRPr="00504D06" w:rsidRDefault="00891012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&lt;escritorio / cortina / cortina&gt;</w:t>
            </w:r>
          </w:p>
        </w:tc>
      </w:tr>
      <w:tr w:rsidR="000F7206" w:rsidRPr="008A4290" w14:paraId="4C0CADBA" w14:textId="77777777" w:rsidTr="000B2919">
        <w:tc>
          <w:tcPr>
            <w:tcW w:w="1672" w:type="pct"/>
            <w:vMerge w:val="restart"/>
          </w:tcPr>
          <w:p w14:paraId="2A81BE88" w14:textId="0091658C" w:rsidR="000F7206" w:rsidRPr="00504D06" w:rsidRDefault="000F7206" w:rsidP="000F7206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 xml:space="preserve">Identifique o nome de 3 objetos com </w:t>
            </w:r>
            <w:r w:rsidR="00F2062C" w:rsidRPr="00504D06">
              <w:rPr>
                <w:u w:val="single"/>
                <w:lang w:val="pt-PT"/>
              </w:rPr>
              <w:t xml:space="preserve">diferentes </w:t>
            </w:r>
            <w:r w:rsidRPr="00504D06">
              <w:rPr>
                <w:u w:val="single"/>
                <w:lang w:val="pt-PT"/>
              </w:rPr>
              <w:t xml:space="preserve">valores de transparência </w:t>
            </w:r>
          </w:p>
        </w:tc>
        <w:tc>
          <w:tcPr>
            <w:tcW w:w="3328" w:type="pct"/>
            <w:gridSpan w:val="2"/>
          </w:tcPr>
          <w:p w14:paraId="4E77267F" w14:textId="60852537" w:rsidR="000F7206" w:rsidRPr="00504D06" w:rsidRDefault="005A3B0F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&lt;Cena 1 / estrada e elementos/ porta_janela&gt;</w:t>
            </w:r>
          </w:p>
        </w:tc>
      </w:tr>
      <w:tr w:rsidR="000F7206" w:rsidRPr="008A4290" w14:paraId="1C049567" w14:textId="77777777" w:rsidTr="000B2919">
        <w:tc>
          <w:tcPr>
            <w:tcW w:w="1672" w:type="pct"/>
            <w:vMerge/>
          </w:tcPr>
          <w:p w14:paraId="1D719F60" w14:textId="77777777" w:rsidR="000F7206" w:rsidRPr="00504D06" w:rsidRDefault="000F7206" w:rsidP="0095690B">
            <w:pPr>
              <w:rPr>
                <w:u w:val="single"/>
                <w:lang w:val="pt-PT"/>
              </w:rPr>
            </w:pPr>
          </w:p>
        </w:tc>
        <w:tc>
          <w:tcPr>
            <w:tcW w:w="3328" w:type="pct"/>
            <w:gridSpan w:val="2"/>
          </w:tcPr>
          <w:p w14:paraId="2AFBE172" w14:textId="47BAF8B2" w:rsidR="000F7206" w:rsidRPr="00504D06" w:rsidRDefault="002B63B1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&lt;Cena 1/ escritorio/ secretária / cadeira&gt;</w:t>
            </w:r>
          </w:p>
        </w:tc>
      </w:tr>
      <w:tr w:rsidR="000F7206" w:rsidRPr="008A4290" w14:paraId="207ED307" w14:textId="77777777" w:rsidTr="000B2919">
        <w:tc>
          <w:tcPr>
            <w:tcW w:w="1672" w:type="pct"/>
            <w:vMerge/>
          </w:tcPr>
          <w:p w14:paraId="76E452BA" w14:textId="77777777" w:rsidR="000F7206" w:rsidRPr="00504D06" w:rsidRDefault="000F7206" w:rsidP="0095690B">
            <w:pPr>
              <w:rPr>
                <w:u w:val="single"/>
                <w:lang w:val="pt-PT"/>
              </w:rPr>
            </w:pPr>
          </w:p>
        </w:tc>
        <w:tc>
          <w:tcPr>
            <w:tcW w:w="3328" w:type="pct"/>
            <w:gridSpan w:val="2"/>
          </w:tcPr>
          <w:p w14:paraId="3046A042" w14:textId="6AE3A325" w:rsidR="000F7206" w:rsidRPr="00504D06" w:rsidRDefault="002B63B1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 xml:space="preserve">&lt;Cena 1/ escritorio/ secretária / </w:t>
            </w:r>
            <w:r w:rsidRPr="00504D06">
              <w:rPr>
                <w:u w:val="single"/>
                <w:lang w:val="pt-PT"/>
              </w:rPr>
              <w:t>gato / gato</w:t>
            </w:r>
            <w:r w:rsidRPr="00504D06">
              <w:rPr>
                <w:u w:val="single"/>
                <w:lang w:val="pt-PT"/>
              </w:rPr>
              <w:t>&gt;</w:t>
            </w:r>
          </w:p>
        </w:tc>
      </w:tr>
      <w:tr w:rsidR="004453E2" w:rsidRPr="008A4290" w14:paraId="2D32AC92" w14:textId="77777777" w:rsidTr="000B2919">
        <w:tc>
          <w:tcPr>
            <w:tcW w:w="1672" w:type="pct"/>
          </w:tcPr>
          <w:p w14:paraId="489F23C5" w14:textId="64F1591D" w:rsidR="004453E2" w:rsidRPr="00504D06" w:rsidRDefault="004453E2" w:rsidP="004453E2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 xml:space="preserve">Indique o nome dos objetos onde foi aplicada </w:t>
            </w:r>
            <w:r w:rsidRPr="00504D06">
              <w:rPr>
                <w:b/>
                <w:u w:val="single"/>
                <w:lang w:val="pt-PT"/>
              </w:rPr>
              <w:t>a técnica de UV Unwrapping</w:t>
            </w:r>
            <w:r w:rsidRPr="00504D06">
              <w:rPr>
                <w:u w:val="single"/>
                <w:lang w:val="pt-PT"/>
              </w:rPr>
              <w:t>, bem como o nome dos ficheiros das imagens que usou</w:t>
            </w:r>
          </w:p>
        </w:tc>
        <w:tc>
          <w:tcPr>
            <w:tcW w:w="1759" w:type="pct"/>
          </w:tcPr>
          <w:p w14:paraId="1C2C0A0B" w14:textId="6367A76D" w:rsidR="004453E2" w:rsidRPr="00504D06" w:rsidRDefault="002B63B1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Imagens/texturas/edificio/</w:t>
            </w:r>
            <w:r w:rsidRPr="00504D06">
              <w:rPr>
                <w:u w:val="single"/>
                <w:lang w:val="pt-PT"/>
              </w:rPr>
              <w:t>foto.jpg</w:t>
            </w:r>
            <w:r w:rsidR="000B2919">
              <w:rPr>
                <w:u w:val="single"/>
                <w:lang w:val="pt-PT"/>
              </w:rPr>
              <w:br/>
            </w:r>
            <w:r w:rsidR="000B2919" w:rsidRPr="00504D06">
              <w:rPr>
                <w:u w:val="single"/>
                <w:lang w:val="pt-PT"/>
              </w:rPr>
              <w:t>Imagens/texturas/textura arvore/ Maple_Bark_2_COLOR.png</w:t>
            </w:r>
          </w:p>
        </w:tc>
        <w:tc>
          <w:tcPr>
            <w:tcW w:w="1569" w:type="pct"/>
          </w:tcPr>
          <w:p w14:paraId="608A1ACA" w14:textId="0BF9AED1" w:rsidR="004453E2" w:rsidRPr="00504D06" w:rsidRDefault="004453E2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&lt;</w:t>
            </w:r>
            <w:r w:rsidR="002B63B1" w:rsidRPr="00504D06">
              <w:rPr>
                <w:u w:val="single"/>
                <w:lang w:val="pt-PT"/>
              </w:rPr>
              <w:t xml:space="preserve">Cena 1/ edificios / edificio.(001 ao 003) </w:t>
            </w:r>
            <w:r w:rsidRPr="00504D06">
              <w:rPr>
                <w:u w:val="single"/>
                <w:lang w:val="pt-PT"/>
              </w:rPr>
              <w:t>&gt;</w:t>
            </w:r>
            <w:r w:rsidR="002B63B1" w:rsidRPr="00504D06">
              <w:rPr>
                <w:u w:val="single"/>
                <w:lang w:val="pt-PT"/>
              </w:rPr>
              <w:br/>
            </w:r>
            <w:r w:rsidR="000B2919" w:rsidRPr="00504D06">
              <w:rPr>
                <w:u w:val="single"/>
                <w:lang w:val="pt-PT"/>
              </w:rPr>
              <w:t>&lt;Cena 1 / estrada e elementos/ array_arvores&gt;</w:t>
            </w:r>
          </w:p>
        </w:tc>
      </w:tr>
      <w:tr w:rsidR="00A57C14" w:rsidRPr="008A4290" w14:paraId="334D5831" w14:textId="77777777" w:rsidTr="000B2919">
        <w:tc>
          <w:tcPr>
            <w:tcW w:w="1672" w:type="pct"/>
          </w:tcPr>
          <w:p w14:paraId="3C727F39" w14:textId="19F4A2A7" w:rsidR="00A57C14" w:rsidRPr="00504D06" w:rsidRDefault="004453E2" w:rsidP="004453E2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 xml:space="preserve">Indique o nome dos objetos onde foi aplicada </w:t>
            </w:r>
            <w:r w:rsidRPr="00504D06">
              <w:rPr>
                <w:b/>
                <w:u w:val="single"/>
                <w:lang w:val="pt-PT"/>
              </w:rPr>
              <w:t>a técnica de Bump Mapping</w:t>
            </w:r>
            <w:r w:rsidRPr="00504D06">
              <w:rPr>
                <w:u w:val="single"/>
                <w:lang w:val="pt-PT"/>
              </w:rPr>
              <w:t>, bem como o nome dos ficheiros das imagens que usou</w:t>
            </w:r>
          </w:p>
        </w:tc>
        <w:tc>
          <w:tcPr>
            <w:tcW w:w="1759" w:type="pct"/>
          </w:tcPr>
          <w:p w14:paraId="0F8772B8" w14:textId="29630E38" w:rsidR="00A57C14" w:rsidRPr="00504D06" w:rsidRDefault="00B05D6B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Imagens/texturas/</w:t>
            </w:r>
            <w:r>
              <w:rPr>
                <w:u w:val="single"/>
                <w:lang w:val="pt-PT"/>
              </w:rPr>
              <w:t>passeio/passeio.jpg</w:t>
            </w:r>
          </w:p>
        </w:tc>
        <w:tc>
          <w:tcPr>
            <w:tcW w:w="1569" w:type="pct"/>
          </w:tcPr>
          <w:p w14:paraId="5A48BB7C" w14:textId="49F2CC8F" w:rsidR="00A57C14" w:rsidRPr="00504D06" w:rsidRDefault="00B05D6B" w:rsidP="0095690B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 xml:space="preserve">&lt;Cena 1 / estrada e elementos/ </w:t>
            </w:r>
            <w:r>
              <w:rPr>
                <w:u w:val="single"/>
                <w:lang w:val="pt-PT"/>
              </w:rPr>
              <w:t>estrada</w:t>
            </w:r>
            <w:r w:rsidRPr="00504D06">
              <w:rPr>
                <w:u w:val="single"/>
                <w:lang w:val="pt-PT"/>
              </w:rPr>
              <w:t>&gt;</w:t>
            </w:r>
          </w:p>
        </w:tc>
      </w:tr>
      <w:tr w:rsidR="000B2919" w:rsidRPr="008A4290" w14:paraId="67D0B96C" w14:textId="77777777" w:rsidTr="000B2919">
        <w:tc>
          <w:tcPr>
            <w:tcW w:w="1672" w:type="pct"/>
          </w:tcPr>
          <w:p w14:paraId="00C12A69" w14:textId="59109BEF" w:rsidR="000B2919" w:rsidRPr="00504D06" w:rsidRDefault="000B2919" w:rsidP="000B2919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Indique o nome dos objetos onde foram aplicadas texturas a formas não planares bem como o nome dos ficheiros das imagens que usou</w:t>
            </w:r>
          </w:p>
        </w:tc>
        <w:tc>
          <w:tcPr>
            <w:tcW w:w="1759" w:type="pct"/>
          </w:tcPr>
          <w:p w14:paraId="0D849E4B" w14:textId="582533BD" w:rsidR="000B2919" w:rsidRPr="000B2919" w:rsidRDefault="000B2919" w:rsidP="000B2919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Imagens/texturas/</w:t>
            </w:r>
            <w:r>
              <w:rPr>
                <w:u w:val="single"/>
                <w:lang w:val="pt-PT"/>
              </w:rPr>
              <w:t>escrit</w:t>
            </w:r>
            <w:r w:rsidRPr="000B2919">
              <w:rPr>
                <w:u w:val="single"/>
                <w:lang w:val="pt-PT"/>
              </w:rPr>
              <w:t>ório/secretaria</w:t>
            </w:r>
            <w:r>
              <w:rPr>
                <w:u w:val="single"/>
                <w:lang w:val="pt-PT"/>
              </w:rPr>
              <w:t>.jpg</w:t>
            </w:r>
            <w:r>
              <w:rPr>
                <w:u w:val="single"/>
                <w:lang w:val="pt-PT"/>
              </w:rPr>
              <w:br/>
            </w:r>
            <w:r w:rsidRPr="00504D06">
              <w:rPr>
                <w:u w:val="single"/>
                <w:lang w:val="pt-PT"/>
              </w:rPr>
              <w:t>Imagens/texturas/</w:t>
            </w:r>
            <w:r>
              <w:rPr>
                <w:u w:val="single"/>
                <w:lang w:val="pt-PT"/>
              </w:rPr>
              <w:t>rato</w:t>
            </w:r>
            <w:r w:rsidRPr="000B2919">
              <w:rPr>
                <w:u w:val="single"/>
                <w:lang w:val="pt-PT"/>
              </w:rPr>
              <w:t>/</w:t>
            </w:r>
            <w:r>
              <w:rPr>
                <w:u w:val="single"/>
                <w:lang w:val="pt-PT"/>
              </w:rPr>
              <w:t>rato.png</w:t>
            </w:r>
          </w:p>
        </w:tc>
        <w:tc>
          <w:tcPr>
            <w:tcW w:w="1569" w:type="pct"/>
          </w:tcPr>
          <w:p w14:paraId="33B953CD" w14:textId="39F6C485" w:rsidR="000B2919" w:rsidRPr="00504D06" w:rsidRDefault="000B2919" w:rsidP="000B2919">
            <w:pPr>
              <w:rPr>
                <w:u w:val="single"/>
                <w:lang w:val="pt-PT"/>
              </w:rPr>
            </w:pPr>
            <w:r w:rsidRPr="00504D06">
              <w:rPr>
                <w:u w:val="single"/>
                <w:lang w:val="pt-PT"/>
              </w:rPr>
              <w:t>Cena 1/ escritorio/ secretária</w:t>
            </w:r>
          </w:p>
        </w:tc>
      </w:tr>
    </w:tbl>
    <w:p w14:paraId="393D28F7" w14:textId="77777777" w:rsidR="00A57C14" w:rsidRPr="00A57C14" w:rsidRDefault="00A57C14" w:rsidP="00A57C14">
      <w:pPr>
        <w:rPr>
          <w:lang w:val="pt-PT"/>
        </w:rPr>
      </w:pPr>
    </w:p>
    <w:tbl>
      <w:tblPr>
        <w:tblStyle w:val="ProjectScopeTable"/>
        <w:tblW w:w="5000" w:type="pct"/>
        <w:tblLook w:val="04A0" w:firstRow="1" w:lastRow="0" w:firstColumn="1" w:lastColumn="0" w:noHBand="0" w:noVBand="1"/>
      </w:tblPr>
      <w:tblGrid>
        <w:gridCol w:w="3595"/>
        <w:gridCol w:w="1503"/>
        <w:gridCol w:w="4252"/>
      </w:tblGrid>
      <w:tr w:rsidR="00F72023" w:rsidRPr="00D14769" w14:paraId="0A4B2873" w14:textId="77777777" w:rsidTr="009569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  <w:gridSpan w:val="3"/>
          </w:tcPr>
          <w:p w14:paraId="67E654AC" w14:textId="77777777" w:rsidR="00F72023" w:rsidRPr="00D14769" w:rsidRDefault="0014323E" w:rsidP="0014323E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CÂMARAS E AMBIENTE GERAL</w:t>
            </w:r>
            <w:r w:rsidR="00F72023">
              <w:rPr>
                <w:lang w:val="pt-PT"/>
              </w:rPr>
              <w:t xml:space="preserve"> (1</w:t>
            </w:r>
            <w:r>
              <w:rPr>
                <w:lang w:val="pt-PT"/>
              </w:rPr>
              <w:t>5</w:t>
            </w:r>
            <w:r w:rsidR="00F72023">
              <w:rPr>
                <w:lang w:val="pt-PT"/>
              </w:rPr>
              <w:t>%)</w:t>
            </w:r>
          </w:p>
        </w:tc>
      </w:tr>
      <w:tr w:rsidR="0014323E" w:rsidRPr="00E01FDD" w14:paraId="2BB8AF24" w14:textId="77777777" w:rsidTr="0014323E">
        <w:tc>
          <w:tcPr>
            <w:tcW w:w="1922" w:type="pct"/>
            <w:vMerge w:val="restart"/>
          </w:tcPr>
          <w:p w14:paraId="005B6EB7" w14:textId="6D3B13A9" w:rsidR="0014323E" w:rsidRPr="00E01FDD" w:rsidRDefault="0014323E" w:rsidP="0014323E">
            <w:pPr>
              <w:rPr>
                <w:lang w:val="pt-PT"/>
              </w:rPr>
            </w:pPr>
            <w:r w:rsidRPr="00E01FDD">
              <w:rPr>
                <w:lang w:val="pt-PT"/>
              </w:rPr>
              <w:t>I</w:t>
            </w:r>
            <w:r>
              <w:rPr>
                <w:lang w:val="pt-PT"/>
              </w:rPr>
              <w:t xml:space="preserve">ndique as lentes usadas </w:t>
            </w:r>
            <w:r w:rsidR="00932E64">
              <w:rPr>
                <w:lang w:val="pt-PT"/>
              </w:rPr>
              <w:t xml:space="preserve">(mínimo: 2) </w:t>
            </w:r>
            <w:r>
              <w:rPr>
                <w:lang w:val="pt-PT"/>
              </w:rPr>
              <w:t xml:space="preserve">e as </w:t>
            </w:r>
            <w:r w:rsidRPr="0014323E">
              <w:rPr>
                <w:i/>
                <w:lang w:val="pt-PT"/>
              </w:rPr>
              <w:t>frames</w:t>
            </w:r>
            <w:r>
              <w:rPr>
                <w:lang w:val="pt-PT"/>
              </w:rPr>
              <w:t xml:space="preserve"> onde foram usadas, como indicado no exemplo (acrescente ou apague linhas consoante necessário)</w:t>
            </w:r>
          </w:p>
        </w:tc>
        <w:tc>
          <w:tcPr>
            <w:tcW w:w="804" w:type="pct"/>
          </w:tcPr>
          <w:p w14:paraId="4EB31907" w14:textId="4DC46890" w:rsidR="0014323E" w:rsidRPr="00E01FDD" w:rsidRDefault="0014323E" w:rsidP="0014323E">
            <w:pPr>
              <w:rPr>
                <w:lang w:val="pt-PT"/>
              </w:rPr>
            </w:pPr>
            <w:r>
              <w:rPr>
                <w:lang w:val="pt-PT"/>
              </w:rPr>
              <w:t>18</w:t>
            </w:r>
            <w:r w:rsidR="00F2062C">
              <w:rPr>
                <w:lang w:val="pt-PT"/>
              </w:rPr>
              <w:t xml:space="preserve"> </w:t>
            </w:r>
            <w:r>
              <w:rPr>
                <w:lang w:val="pt-PT"/>
              </w:rPr>
              <w:t>mm</w:t>
            </w:r>
          </w:p>
        </w:tc>
        <w:tc>
          <w:tcPr>
            <w:tcW w:w="2274" w:type="pct"/>
          </w:tcPr>
          <w:p w14:paraId="47D40460" w14:textId="52CA975A" w:rsidR="0014323E" w:rsidRPr="00E01FDD" w:rsidRDefault="00C412CB" w:rsidP="0095690B">
            <w:pPr>
              <w:rPr>
                <w:lang w:val="pt-PT"/>
              </w:rPr>
            </w:pPr>
            <w:r>
              <w:rPr>
                <w:lang w:val="pt-PT"/>
              </w:rPr>
              <w:t>0-85</w:t>
            </w:r>
          </w:p>
        </w:tc>
      </w:tr>
      <w:tr w:rsidR="0014323E" w:rsidRPr="00E01FDD" w14:paraId="30648A5A" w14:textId="77777777" w:rsidTr="00B05D6B">
        <w:trPr>
          <w:trHeight w:val="353"/>
        </w:trPr>
        <w:tc>
          <w:tcPr>
            <w:tcW w:w="1922" w:type="pct"/>
            <w:vMerge/>
          </w:tcPr>
          <w:p w14:paraId="6723D0DE" w14:textId="77777777" w:rsidR="0014323E" w:rsidRPr="00E01FDD" w:rsidRDefault="0014323E" w:rsidP="0014323E">
            <w:pPr>
              <w:rPr>
                <w:lang w:val="pt-PT"/>
              </w:rPr>
            </w:pPr>
          </w:p>
        </w:tc>
        <w:tc>
          <w:tcPr>
            <w:tcW w:w="804" w:type="pct"/>
          </w:tcPr>
          <w:p w14:paraId="6410B7DA" w14:textId="02EC3C86" w:rsidR="0014323E" w:rsidRDefault="0014323E" w:rsidP="0095690B">
            <w:pPr>
              <w:rPr>
                <w:lang w:val="pt-PT"/>
              </w:rPr>
            </w:pPr>
            <w:r>
              <w:rPr>
                <w:lang w:val="pt-PT"/>
              </w:rPr>
              <w:t>25</w:t>
            </w:r>
            <w:r w:rsidR="00F2062C">
              <w:rPr>
                <w:lang w:val="pt-PT"/>
              </w:rPr>
              <w:t xml:space="preserve"> </w:t>
            </w:r>
            <w:r>
              <w:rPr>
                <w:lang w:val="pt-PT"/>
              </w:rPr>
              <w:t>mm</w:t>
            </w:r>
          </w:p>
        </w:tc>
        <w:tc>
          <w:tcPr>
            <w:tcW w:w="2274" w:type="pct"/>
          </w:tcPr>
          <w:p w14:paraId="706A12EA" w14:textId="685E0429" w:rsidR="0014323E" w:rsidRDefault="00C412CB" w:rsidP="0095690B">
            <w:pPr>
              <w:rPr>
                <w:lang w:val="pt-PT"/>
              </w:rPr>
            </w:pPr>
            <w:r>
              <w:rPr>
                <w:lang w:val="pt-PT"/>
              </w:rPr>
              <w:t>85-340</w:t>
            </w:r>
          </w:p>
        </w:tc>
      </w:tr>
      <w:tr w:rsidR="0014323E" w:rsidRPr="00E01FDD" w14:paraId="61E5162A" w14:textId="77777777" w:rsidTr="00B05D6B">
        <w:trPr>
          <w:trHeight w:val="317"/>
        </w:trPr>
        <w:tc>
          <w:tcPr>
            <w:tcW w:w="1922" w:type="pct"/>
            <w:vMerge/>
          </w:tcPr>
          <w:p w14:paraId="1C1C758A" w14:textId="77777777" w:rsidR="0014323E" w:rsidRPr="00E01FDD" w:rsidRDefault="0014323E" w:rsidP="0014323E">
            <w:pPr>
              <w:rPr>
                <w:lang w:val="pt-PT"/>
              </w:rPr>
            </w:pPr>
          </w:p>
        </w:tc>
        <w:tc>
          <w:tcPr>
            <w:tcW w:w="804" w:type="pct"/>
          </w:tcPr>
          <w:p w14:paraId="0AD5F69E" w14:textId="3BDA9CD9" w:rsidR="0014323E" w:rsidRDefault="0014323E" w:rsidP="0095690B">
            <w:pPr>
              <w:rPr>
                <w:lang w:val="pt-PT"/>
              </w:rPr>
            </w:pPr>
            <w:r>
              <w:rPr>
                <w:lang w:val="pt-PT"/>
              </w:rPr>
              <w:t>50</w:t>
            </w:r>
            <w:r w:rsidR="00F2062C">
              <w:rPr>
                <w:lang w:val="pt-PT"/>
              </w:rPr>
              <w:t xml:space="preserve"> </w:t>
            </w:r>
            <w:r>
              <w:rPr>
                <w:lang w:val="pt-PT"/>
              </w:rPr>
              <w:t>mm</w:t>
            </w:r>
          </w:p>
        </w:tc>
        <w:tc>
          <w:tcPr>
            <w:tcW w:w="2274" w:type="pct"/>
          </w:tcPr>
          <w:p w14:paraId="4D62C9D0" w14:textId="77777777" w:rsidR="0014323E" w:rsidRDefault="0014323E" w:rsidP="0095690B">
            <w:pPr>
              <w:rPr>
                <w:lang w:val="pt-PT"/>
              </w:rPr>
            </w:pPr>
            <w:r>
              <w:rPr>
                <w:lang w:val="pt-PT"/>
              </w:rPr>
              <w:t>350-400</w:t>
            </w:r>
          </w:p>
        </w:tc>
      </w:tr>
      <w:tr w:rsidR="00F72023" w:rsidRPr="008A4290" w14:paraId="1C791773" w14:textId="77777777" w:rsidTr="00B05D6B">
        <w:trPr>
          <w:trHeight w:val="564"/>
        </w:trPr>
        <w:tc>
          <w:tcPr>
            <w:tcW w:w="1922" w:type="pct"/>
          </w:tcPr>
          <w:p w14:paraId="2C902ECA" w14:textId="7D947A99" w:rsidR="00F72023" w:rsidRPr="00D14769" w:rsidRDefault="00F72023" w:rsidP="0014323E">
            <w:pPr>
              <w:rPr>
                <w:lang w:val="pt-PT"/>
              </w:rPr>
            </w:pPr>
            <w:r w:rsidRPr="00D14769">
              <w:rPr>
                <w:lang w:val="pt-PT"/>
              </w:rPr>
              <w:t>I</w:t>
            </w:r>
            <w:r>
              <w:rPr>
                <w:lang w:val="pt-PT"/>
              </w:rPr>
              <w:t xml:space="preserve">dentifique </w:t>
            </w:r>
            <w:r w:rsidR="0014323E">
              <w:rPr>
                <w:lang w:val="pt-PT"/>
              </w:rPr>
              <w:t xml:space="preserve">em que </w:t>
            </w:r>
            <w:r w:rsidR="0014323E" w:rsidRPr="0014323E">
              <w:rPr>
                <w:i/>
                <w:lang w:val="pt-PT"/>
              </w:rPr>
              <w:t>frames</w:t>
            </w:r>
            <w:r w:rsidR="0014323E">
              <w:rPr>
                <w:lang w:val="pt-PT"/>
              </w:rPr>
              <w:t xml:space="preserve"> foram </w:t>
            </w:r>
            <w:r w:rsidR="00F2062C">
              <w:rPr>
                <w:lang w:val="pt-PT"/>
              </w:rPr>
              <w:t>criados</w:t>
            </w:r>
            <w:r w:rsidR="0014323E">
              <w:rPr>
                <w:lang w:val="pt-PT"/>
              </w:rPr>
              <w:t xml:space="preserve"> efeitos de zoom</w:t>
            </w:r>
            <w:r w:rsidR="00932E64">
              <w:rPr>
                <w:lang w:val="pt-PT"/>
              </w:rPr>
              <w:t xml:space="preserve"> (mínimo: 1)</w:t>
            </w:r>
          </w:p>
        </w:tc>
        <w:tc>
          <w:tcPr>
            <w:tcW w:w="3078" w:type="pct"/>
            <w:gridSpan w:val="2"/>
          </w:tcPr>
          <w:p w14:paraId="325FB395" w14:textId="0FBDE60F" w:rsidR="00F72023" w:rsidRPr="00D14769" w:rsidRDefault="007D72D7" w:rsidP="0095690B">
            <w:pPr>
              <w:rPr>
                <w:lang w:val="pt-PT"/>
              </w:rPr>
            </w:pPr>
            <w:r>
              <w:rPr>
                <w:lang w:val="pt-PT"/>
              </w:rPr>
              <w:t>360-409</w:t>
            </w:r>
          </w:p>
        </w:tc>
      </w:tr>
    </w:tbl>
    <w:p w14:paraId="6C8552B8" w14:textId="77777777" w:rsidR="00F72023" w:rsidRPr="00A57C14" w:rsidRDefault="00F72023" w:rsidP="00F72023">
      <w:pPr>
        <w:rPr>
          <w:lang w:val="pt-PT"/>
        </w:rPr>
      </w:pPr>
    </w:p>
    <w:tbl>
      <w:tblPr>
        <w:tblStyle w:val="ProjectScopeTable"/>
        <w:tblW w:w="5000" w:type="pct"/>
        <w:tblLook w:val="04A0" w:firstRow="1" w:lastRow="0" w:firstColumn="1" w:lastColumn="0" w:noHBand="0" w:noVBand="1"/>
      </w:tblPr>
      <w:tblGrid>
        <w:gridCol w:w="3594"/>
        <w:gridCol w:w="5756"/>
      </w:tblGrid>
      <w:tr w:rsidR="0014323E" w:rsidRPr="00D14769" w14:paraId="4AE194A1" w14:textId="77777777" w:rsidTr="009569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  <w:gridSpan w:val="2"/>
          </w:tcPr>
          <w:p w14:paraId="51C342AC" w14:textId="77777777" w:rsidR="0014323E" w:rsidRPr="00D14769" w:rsidRDefault="00E75502" w:rsidP="00E75502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EXTRAS</w:t>
            </w:r>
            <w:r w:rsidR="0014323E">
              <w:rPr>
                <w:lang w:val="pt-PT"/>
              </w:rPr>
              <w:t xml:space="preserve"> (1</w:t>
            </w:r>
            <w:r>
              <w:rPr>
                <w:lang w:val="pt-PT"/>
              </w:rPr>
              <w:t>0</w:t>
            </w:r>
            <w:r w:rsidR="0014323E">
              <w:rPr>
                <w:lang w:val="pt-PT"/>
              </w:rPr>
              <w:t>%)</w:t>
            </w:r>
          </w:p>
        </w:tc>
      </w:tr>
      <w:tr w:rsidR="0014323E" w:rsidRPr="00E5036F" w14:paraId="28E747D0" w14:textId="77777777" w:rsidTr="0095690B">
        <w:tc>
          <w:tcPr>
            <w:tcW w:w="1922" w:type="pct"/>
          </w:tcPr>
          <w:p w14:paraId="4B0FBDA7" w14:textId="1142E128" w:rsidR="0014323E" w:rsidRPr="00E5036F" w:rsidRDefault="00E75502" w:rsidP="0095690B">
            <w:pPr>
              <w:rPr>
                <w:u w:val="single"/>
                <w:lang w:val="pt-PT"/>
              </w:rPr>
            </w:pPr>
            <w:r w:rsidRPr="00E5036F">
              <w:rPr>
                <w:u w:val="single"/>
                <w:lang w:val="pt-PT"/>
              </w:rPr>
              <w:t xml:space="preserve">Descreva aqui elementos extra que </w:t>
            </w:r>
            <w:r w:rsidR="00F2062C" w:rsidRPr="00E5036F">
              <w:rPr>
                <w:u w:val="single"/>
                <w:lang w:val="pt-PT"/>
              </w:rPr>
              <w:t xml:space="preserve">tenha </w:t>
            </w:r>
            <w:r w:rsidRPr="00E5036F">
              <w:rPr>
                <w:u w:val="single"/>
                <w:lang w:val="pt-PT"/>
              </w:rPr>
              <w:t>us</w:t>
            </w:r>
            <w:r w:rsidR="00F2062C" w:rsidRPr="00E5036F">
              <w:rPr>
                <w:u w:val="single"/>
                <w:lang w:val="pt-PT"/>
              </w:rPr>
              <w:t xml:space="preserve">ado no seu trabalho (por </w:t>
            </w:r>
            <w:r w:rsidR="00F2062C" w:rsidRPr="00E5036F">
              <w:rPr>
                <w:u w:val="single"/>
                <w:lang w:val="pt-PT"/>
              </w:rPr>
              <w:lastRenderedPageBreak/>
              <w:t>exemplo, som, conteúdos não lecionados nas aulas, …)</w:t>
            </w:r>
          </w:p>
        </w:tc>
        <w:tc>
          <w:tcPr>
            <w:tcW w:w="3078" w:type="pct"/>
          </w:tcPr>
          <w:p w14:paraId="35EB8F5A" w14:textId="7B0A107B" w:rsidR="00520FB7" w:rsidRPr="00E5036F" w:rsidRDefault="00B05D6B" w:rsidP="0095690B">
            <w:pPr>
              <w:rPr>
                <w:u w:val="single"/>
                <w:lang w:val="pt-PT"/>
              </w:rPr>
            </w:pPr>
            <w:r w:rsidRPr="00E5036F">
              <w:rPr>
                <w:u w:val="single"/>
                <w:lang w:val="pt-PT"/>
              </w:rPr>
              <w:lastRenderedPageBreak/>
              <w:t>Voronoi texture (para o alcatrão)</w:t>
            </w:r>
            <w:r w:rsidR="001D6DD8" w:rsidRPr="00E5036F">
              <w:rPr>
                <w:u w:val="single"/>
                <w:lang w:val="pt-PT"/>
              </w:rPr>
              <w:t>, uma textura hdri para o mundo</w:t>
            </w:r>
            <w:r w:rsidR="00E5036F">
              <w:rPr>
                <w:u w:val="single"/>
                <w:lang w:val="pt-PT"/>
              </w:rPr>
              <w:br/>
              <w:t>som do carro e uma musica sem direitos de autor</w:t>
            </w:r>
          </w:p>
        </w:tc>
      </w:tr>
    </w:tbl>
    <w:p w14:paraId="3DDDC6E6" w14:textId="3FE774A6" w:rsidR="00FA31B6" w:rsidRPr="00A57C14" w:rsidRDefault="00FA31B6" w:rsidP="0014323E">
      <w:pPr>
        <w:rPr>
          <w:lang w:val="pt-PT"/>
        </w:rPr>
      </w:pPr>
    </w:p>
    <w:sectPr w:rsidR="00FA31B6" w:rsidRPr="00A57C14">
      <w:headerReference w:type="default" r:id="rId11"/>
      <w:footerReference w:type="default" r:id="rId12"/>
      <w:pgSz w:w="12240" w:h="15840" w:code="1"/>
      <w:pgMar w:top="1440" w:right="1440" w:bottom="1440" w:left="1440" w:header="720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EA25F7" w14:textId="77777777" w:rsidR="0001200A" w:rsidRDefault="0001200A">
      <w:pPr>
        <w:spacing w:after="0" w:line="240" w:lineRule="auto"/>
      </w:pPr>
      <w:r>
        <w:separator/>
      </w:r>
    </w:p>
  </w:endnote>
  <w:endnote w:type="continuationSeparator" w:id="0">
    <w:p w14:paraId="2BD9334D" w14:textId="77777777" w:rsidR="0001200A" w:rsidRDefault="000120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30D681" w14:textId="31E3F130" w:rsidR="00D301C6" w:rsidRPr="00D301C6" w:rsidRDefault="00000000">
    <w:pPr>
      <w:pStyle w:val="Rodap"/>
      <w:rPr>
        <w:lang w:val="pt-PT"/>
      </w:rPr>
    </w:pPr>
    <w:sdt>
      <w:sdtPr>
        <w:rPr>
          <w:noProof w:val="0"/>
          <w:lang w:val="pt-PT"/>
        </w:rPr>
        <w:alias w:val="Title"/>
        <w:tag w:val=""/>
        <w:id w:val="2053801605"/>
        <w:placeholder>
          <w:docPart w:val="253245950E524BA3BF4FEF068D9EA50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276758" w:rsidRPr="00D301C6">
          <w:rPr>
            <w:noProof w:val="0"/>
            <w:lang w:val="pt-PT"/>
          </w:rPr>
          <w:t>Fundamentos de Computação Gráfica - 20</w:t>
        </w:r>
        <w:r w:rsidR="0038172A">
          <w:rPr>
            <w:noProof w:val="0"/>
            <w:lang w:val="pt-PT"/>
          </w:rPr>
          <w:t>2</w:t>
        </w:r>
        <w:r w:rsidR="00762200">
          <w:rPr>
            <w:noProof w:val="0"/>
            <w:lang w:val="pt-PT"/>
          </w:rPr>
          <w:t>3</w:t>
        </w:r>
        <w:r w:rsidR="00CF2B00">
          <w:rPr>
            <w:noProof w:val="0"/>
            <w:lang w:val="pt-PT"/>
          </w:rPr>
          <w:t>/202</w:t>
        </w:r>
        <w:r w:rsidR="00762200">
          <w:rPr>
            <w:noProof w:val="0"/>
            <w:lang w:val="pt-PT"/>
          </w:rPr>
          <w:t>4</w:t>
        </w:r>
      </w:sdtContent>
    </w:sdt>
    <w:r w:rsidR="00D301C6" w:rsidRPr="00D301C6">
      <w:rPr>
        <w:noProof w:val="0"/>
      </w:rPr>
      <w:ptab w:relativeTo="margin" w:alignment="right" w:leader="none"/>
    </w:r>
    <w:r w:rsidR="00D301C6">
      <w:rPr>
        <w:noProof w:val="0"/>
      </w:rPr>
      <w:fldChar w:fldCharType="begin"/>
    </w:r>
    <w:r w:rsidR="00D301C6">
      <w:rPr>
        <w:noProof w:val="0"/>
      </w:rPr>
      <w:instrText xml:space="preserve"> PAGE   \* MERGEFORMAT </w:instrText>
    </w:r>
    <w:r w:rsidR="00D301C6">
      <w:rPr>
        <w:noProof w:val="0"/>
      </w:rPr>
      <w:fldChar w:fldCharType="separate"/>
    </w:r>
    <w:r w:rsidR="00F136CE">
      <w:t>1</w:t>
    </w:r>
    <w:r w:rsidR="00D301C6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C597D8" w14:textId="77777777" w:rsidR="0001200A" w:rsidRDefault="0001200A">
      <w:pPr>
        <w:spacing w:after="0" w:line="240" w:lineRule="auto"/>
      </w:pPr>
      <w:r>
        <w:separator/>
      </w:r>
    </w:p>
  </w:footnote>
  <w:footnote w:type="continuationSeparator" w:id="0">
    <w:p w14:paraId="248E6E36" w14:textId="77777777" w:rsidR="0001200A" w:rsidRDefault="000120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669013" w14:textId="50A9A06E" w:rsidR="00E72282" w:rsidRPr="00E72282" w:rsidRDefault="00E72282" w:rsidP="00E72282">
    <w:pPr>
      <w:pStyle w:val="Cabealho"/>
      <w:jc w:val="center"/>
      <w:rPr>
        <w:b/>
        <w:bCs/>
      </w:rPr>
    </w:pPr>
    <w:r w:rsidRPr="00E72282">
      <w:rPr>
        <w:b/>
        <w:bCs/>
      </w:rPr>
      <w:t>Relatório Final do Trabalho Prático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4A24C16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532106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7C49E0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2E0BE8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54207C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37AAA3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31E90D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48A6F7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C7877E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E04C5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BD582D"/>
    <w:multiLevelType w:val="hybridMultilevel"/>
    <w:tmpl w:val="E36C5F02"/>
    <w:lvl w:ilvl="0" w:tplc="E6640BB8">
      <w:start w:val="1"/>
      <w:numFmt w:val="decimal"/>
      <w:pStyle w:val="Ttulo2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787987"/>
    <w:multiLevelType w:val="multilevel"/>
    <w:tmpl w:val="DBDC0512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2E74B5" w:themeColor="accent1" w:themeShade="BF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2E74B5" w:themeColor="accent1" w:themeShade="BF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  <w:color w:val="2E74B5" w:themeColor="accent1" w:themeShade="BF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color w:val="2E74B5" w:themeColor="accent1" w:themeShade="BF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  <w:color w:val="2E74B5" w:themeColor="accent1" w:themeShade="BF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hint="default"/>
        <w:color w:val="2E74B5" w:themeColor="accent1" w:themeShade="BF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color w:val="2E74B5" w:themeColor="accent1" w:themeShade="BF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  <w:color w:val="2E74B5" w:themeColor="accent1" w:themeShade="BF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hint="default"/>
        <w:color w:val="2E74B5" w:themeColor="accent1" w:themeShade="BF"/>
      </w:rPr>
    </w:lvl>
  </w:abstractNum>
  <w:abstractNum w:abstractNumId="12" w15:restartNumberingAfterBreak="0">
    <w:nsid w:val="657E5D71"/>
    <w:multiLevelType w:val="multilevel"/>
    <w:tmpl w:val="5F92E4C4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432" w:hanging="288"/>
      </w:pPr>
      <w:rPr>
        <w:rFonts w:ascii="Symbol" w:hAnsi="Symbol" w:hint="default"/>
        <w:color w:val="2E74B5" w:themeColor="accent1" w:themeShade="BF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2E74B5" w:themeColor="accent1" w:themeShade="BF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2E74B5" w:themeColor="accent1" w:themeShade="BF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2E74B5" w:themeColor="accent1" w:themeShade="BF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  <w:color w:val="2E74B5" w:themeColor="accent1" w:themeShade="BF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  <w:color w:val="2E74B5" w:themeColor="accent1" w:themeShade="BF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  <w:color w:val="2E74B5" w:themeColor="accent1" w:themeShade="BF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  <w:color w:val="2E74B5" w:themeColor="accent1" w:themeShade="BF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  <w:color w:val="2E74B5" w:themeColor="accent1" w:themeShade="BF"/>
      </w:rPr>
    </w:lvl>
  </w:abstractNum>
  <w:num w:numId="1" w16cid:durableId="493765309">
    <w:abstractNumId w:val="9"/>
  </w:num>
  <w:num w:numId="2" w16cid:durableId="861169205">
    <w:abstractNumId w:val="12"/>
  </w:num>
  <w:num w:numId="3" w16cid:durableId="1668510577">
    <w:abstractNumId w:val="12"/>
    <w:lvlOverride w:ilvl="0">
      <w:startOverride w:val="1"/>
    </w:lvlOverride>
  </w:num>
  <w:num w:numId="4" w16cid:durableId="1118135517">
    <w:abstractNumId w:val="10"/>
  </w:num>
  <w:num w:numId="5" w16cid:durableId="150952571">
    <w:abstractNumId w:val="7"/>
  </w:num>
  <w:num w:numId="6" w16cid:durableId="1185171503">
    <w:abstractNumId w:val="6"/>
  </w:num>
  <w:num w:numId="7" w16cid:durableId="353653691">
    <w:abstractNumId w:val="5"/>
  </w:num>
  <w:num w:numId="8" w16cid:durableId="365302974">
    <w:abstractNumId w:val="4"/>
  </w:num>
  <w:num w:numId="9" w16cid:durableId="1537235598">
    <w:abstractNumId w:val="8"/>
  </w:num>
  <w:num w:numId="10" w16cid:durableId="89545012">
    <w:abstractNumId w:val="3"/>
  </w:num>
  <w:num w:numId="11" w16cid:durableId="1657341000">
    <w:abstractNumId w:val="2"/>
  </w:num>
  <w:num w:numId="12" w16cid:durableId="367024075">
    <w:abstractNumId w:val="1"/>
  </w:num>
  <w:num w:numId="13" w16cid:durableId="535240922">
    <w:abstractNumId w:val="0"/>
  </w:num>
  <w:num w:numId="14" w16cid:durableId="100664014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5755658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3B7"/>
    <w:rsid w:val="0001200A"/>
    <w:rsid w:val="00082120"/>
    <w:rsid w:val="00083B37"/>
    <w:rsid w:val="000A04A2"/>
    <w:rsid w:val="000A0612"/>
    <w:rsid w:val="000B2919"/>
    <w:rsid w:val="000F7206"/>
    <w:rsid w:val="0014323E"/>
    <w:rsid w:val="0016056E"/>
    <w:rsid w:val="001663B7"/>
    <w:rsid w:val="00193964"/>
    <w:rsid w:val="001A728E"/>
    <w:rsid w:val="001B7D75"/>
    <w:rsid w:val="001C06F8"/>
    <w:rsid w:val="001D4796"/>
    <w:rsid w:val="001D6DD8"/>
    <w:rsid w:val="001E042A"/>
    <w:rsid w:val="00203602"/>
    <w:rsid w:val="00225505"/>
    <w:rsid w:val="00276758"/>
    <w:rsid w:val="002B63B1"/>
    <w:rsid w:val="002E0A33"/>
    <w:rsid w:val="003312ED"/>
    <w:rsid w:val="003456A9"/>
    <w:rsid w:val="0038172A"/>
    <w:rsid w:val="003818B8"/>
    <w:rsid w:val="00382869"/>
    <w:rsid w:val="004018C1"/>
    <w:rsid w:val="004453E2"/>
    <w:rsid w:val="004727F4"/>
    <w:rsid w:val="004A0A8D"/>
    <w:rsid w:val="004B2B34"/>
    <w:rsid w:val="004C2F79"/>
    <w:rsid w:val="004C5027"/>
    <w:rsid w:val="00504D06"/>
    <w:rsid w:val="00520FB7"/>
    <w:rsid w:val="00524E8E"/>
    <w:rsid w:val="005350DC"/>
    <w:rsid w:val="00551B90"/>
    <w:rsid w:val="00575B92"/>
    <w:rsid w:val="005A3B0F"/>
    <w:rsid w:val="005B0EE5"/>
    <w:rsid w:val="005D3739"/>
    <w:rsid w:val="005D4DC9"/>
    <w:rsid w:val="005F7999"/>
    <w:rsid w:val="00626EDA"/>
    <w:rsid w:val="006A3C9E"/>
    <w:rsid w:val="006D7FF8"/>
    <w:rsid w:val="006F5AE9"/>
    <w:rsid w:val="00704472"/>
    <w:rsid w:val="00721B87"/>
    <w:rsid w:val="007443CC"/>
    <w:rsid w:val="00762200"/>
    <w:rsid w:val="0076559E"/>
    <w:rsid w:val="00791457"/>
    <w:rsid w:val="007B5853"/>
    <w:rsid w:val="007C7D9B"/>
    <w:rsid w:val="007D28EB"/>
    <w:rsid w:val="007D72D7"/>
    <w:rsid w:val="007F277A"/>
    <w:rsid w:val="007F372E"/>
    <w:rsid w:val="008434CA"/>
    <w:rsid w:val="008642A0"/>
    <w:rsid w:val="00873D36"/>
    <w:rsid w:val="00886ACB"/>
    <w:rsid w:val="00891012"/>
    <w:rsid w:val="008A4290"/>
    <w:rsid w:val="008C597C"/>
    <w:rsid w:val="008D5E06"/>
    <w:rsid w:val="008D6D77"/>
    <w:rsid w:val="008E31FF"/>
    <w:rsid w:val="00926DA6"/>
    <w:rsid w:val="00932E64"/>
    <w:rsid w:val="00954BFF"/>
    <w:rsid w:val="0095690B"/>
    <w:rsid w:val="00972493"/>
    <w:rsid w:val="009F0407"/>
    <w:rsid w:val="00A1730E"/>
    <w:rsid w:val="00A57C14"/>
    <w:rsid w:val="00AA316B"/>
    <w:rsid w:val="00AD4506"/>
    <w:rsid w:val="00B03D26"/>
    <w:rsid w:val="00B05D6B"/>
    <w:rsid w:val="00B31FE5"/>
    <w:rsid w:val="00B33C98"/>
    <w:rsid w:val="00BB4BA3"/>
    <w:rsid w:val="00BC1FD2"/>
    <w:rsid w:val="00BF51EC"/>
    <w:rsid w:val="00C03664"/>
    <w:rsid w:val="00C412CB"/>
    <w:rsid w:val="00C5081E"/>
    <w:rsid w:val="00C92C41"/>
    <w:rsid w:val="00CF2B00"/>
    <w:rsid w:val="00D14769"/>
    <w:rsid w:val="00D301C6"/>
    <w:rsid w:val="00D57E3E"/>
    <w:rsid w:val="00D93F04"/>
    <w:rsid w:val="00DB24CB"/>
    <w:rsid w:val="00DF5013"/>
    <w:rsid w:val="00E01FDD"/>
    <w:rsid w:val="00E5036F"/>
    <w:rsid w:val="00E72282"/>
    <w:rsid w:val="00E75502"/>
    <w:rsid w:val="00E9640A"/>
    <w:rsid w:val="00EE1A1B"/>
    <w:rsid w:val="00EE4B87"/>
    <w:rsid w:val="00EF50FD"/>
    <w:rsid w:val="00EF7E07"/>
    <w:rsid w:val="00F136CE"/>
    <w:rsid w:val="00F1586E"/>
    <w:rsid w:val="00F2062C"/>
    <w:rsid w:val="00F37C55"/>
    <w:rsid w:val="00F5615B"/>
    <w:rsid w:val="00F60AE0"/>
    <w:rsid w:val="00F72023"/>
    <w:rsid w:val="00F77922"/>
    <w:rsid w:val="00FA31B6"/>
    <w:rsid w:val="00FD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EC3093"/>
  <w15:docId w15:val="{38D26257-7D8E-4031-9C6E-3C753186B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color w:val="404040" w:themeColor="text1" w:themeTint="BF"/>
        <w:sz w:val="18"/>
        <w:szCs w:val="18"/>
        <w:lang w:val="en-US" w:eastAsia="ja-JP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42A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D5E06"/>
    <w:pPr>
      <w:keepNext/>
      <w:keepLines/>
      <w:numPr>
        <w:numId w:val="4"/>
      </w:numPr>
      <w:spacing w:before="360" w:after="120" w:line="240" w:lineRule="auto"/>
      <w:outlineLvl w:val="1"/>
    </w:pPr>
    <w:rPr>
      <w:b/>
      <w:bCs/>
      <w:color w:val="2E74B5" w:themeColor="accent1" w:themeShade="BF"/>
      <w:sz w:val="24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D5E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D5E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D5E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D5E0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D5E0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"/>
    <w:qFormat/>
    <w:pPr>
      <w:pBdr>
        <w:left w:val="double" w:sz="18" w:space="4" w:color="1F4E79" w:themeColor="accent1" w:themeShade="80"/>
      </w:pBdr>
      <w:spacing w:after="0" w:line="420" w:lineRule="exact"/>
    </w:pPr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character" w:customStyle="1" w:styleId="TtuloChar">
    <w:name w:val="Título Char"/>
    <w:basedOn w:val="Fontepargpadro"/>
    <w:link w:val="Ttulo"/>
    <w:uiPriority w:val="1"/>
    <w:rsid w:val="008D6D77"/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table" w:styleId="Tabelacomgrade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link w:val="SubttuloChar"/>
    <w:uiPriority w:val="2"/>
    <w:qFormat/>
    <w:rsid w:val="008D5E06"/>
    <w:pPr>
      <w:numPr>
        <w:ilvl w:val="1"/>
      </w:numPr>
      <w:pBdr>
        <w:left w:val="double" w:sz="18" w:space="4" w:color="1F4E79" w:themeColor="accent1" w:themeShade="80"/>
      </w:pBdr>
      <w:spacing w:before="80" w:after="0" w:line="280" w:lineRule="exact"/>
    </w:pPr>
    <w:rPr>
      <w:b/>
      <w:bCs/>
      <w:color w:val="2E74B5" w:themeColor="accent1" w:themeShade="BF"/>
      <w:sz w:val="24"/>
    </w:rPr>
  </w:style>
  <w:style w:type="character" w:customStyle="1" w:styleId="SubttuloChar">
    <w:name w:val="Subtítulo Char"/>
    <w:basedOn w:val="Fontepargpadro"/>
    <w:link w:val="Subttulo"/>
    <w:uiPriority w:val="2"/>
    <w:rsid w:val="008D5E06"/>
    <w:rPr>
      <w:b/>
      <w:bCs/>
      <w:color w:val="2E74B5" w:themeColor="accent1" w:themeShade="BF"/>
      <w:sz w:val="24"/>
    </w:rPr>
  </w:style>
  <w:style w:type="character" w:customStyle="1" w:styleId="Ttulo1Char">
    <w:name w:val="Título 1 Char"/>
    <w:basedOn w:val="Fontepargpadro"/>
    <w:link w:val="Ttulo1"/>
    <w:uiPriority w:val="9"/>
    <w:rPr>
      <w:b/>
      <w:bCs/>
      <w:caps/>
      <w:color w:val="1F4E79" w:themeColor="accent1" w:themeShade="80"/>
      <w:sz w:val="28"/>
    </w:rPr>
  </w:style>
  <w:style w:type="table" w:customStyle="1" w:styleId="TipTable">
    <w:name w:val="Tip Table"/>
    <w:basedOn w:val="Tabelanormal"/>
    <w:uiPriority w:val="99"/>
    <w:pPr>
      <w:spacing w:after="0" w:line="240" w:lineRule="auto"/>
    </w:pPr>
    <w:tblPr>
      <w:tblCellMar>
        <w:top w:w="144" w:type="dxa"/>
        <w:left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19"/>
    <w:rsid w:val="008D5E06"/>
    <w:pPr>
      <w:spacing w:after="160" w:line="264" w:lineRule="auto"/>
      <w:ind w:right="576"/>
    </w:pPr>
    <w:rPr>
      <w:i/>
      <w:iCs/>
      <w:color w:val="595959" w:themeColor="text1" w:themeTint="A6"/>
      <w:sz w:val="16"/>
    </w:rPr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D5E0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8D5E06"/>
    <w:rPr>
      <w:b/>
      <w:bCs/>
      <w:color w:val="2E74B5" w:themeColor="accent1" w:themeShade="BF"/>
      <w:sz w:val="24"/>
    </w:rPr>
  </w:style>
  <w:style w:type="paragraph" w:styleId="Commarcadores">
    <w:name w:val="List Bullet"/>
    <w:basedOn w:val="Normal"/>
    <w:uiPriority w:val="11"/>
    <w:unhideWhenUsed/>
    <w:qFormat/>
    <w:pPr>
      <w:numPr>
        <w:numId w:val="2"/>
      </w:numPr>
      <w:spacing w:after="60"/>
    </w:pPr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Rodap">
    <w:name w:val="footer"/>
    <w:basedOn w:val="Normal"/>
    <w:link w:val="RodapChar"/>
    <w:uiPriority w:val="99"/>
    <w:unhideWhenUsed/>
    <w:rsid w:val="001E042A"/>
    <w:pPr>
      <w:spacing w:before="200" w:after="0" w:line="240" w:lineRule="auto"/>
      <w:ind w:left="-216"/>
      <w:contextualSpacing/>
    </w:pPr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character" w:customStyle="1" w:styleId="RodapChar">
    <w:name w:val="Rodapé Char"/>
    <w:basedOn w:val="Fontepargpadro"/>
    <w:link w:val="Rodap"/>
    <w:uiPriority w:val="99"/>
    <w:rsid w:val="001E042A"/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Clara">
    <w:name w:val="Grid Table Light"/>
    <w:basedOn w:val="Tabela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rojectScopeTable">
    <w:name w:val="Project Scope Table"/>
    <w:basedOn w:val="Tabelanormal"/>
    <w:uiPriority w:val="99"/>
    <w:pPr>
      <w:spacing w:before="120" w:after="120" w:line="240" w:lineRule="auto"/>
    </w:pPr>
    <w:tblPr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5B9BD5" w:themeFill="accent1"/>
      </w:tcPr>
    </w:tblStylePr>
  </w:style>
  <w:style w:type="character" w:customStyle="1" w:styleId="Ttulo4Char">
    <w:name w:val="Título 4 Char"/>
    <w:basedOn w:val="Fontepargpadro"/>
    <w:link w:val="Ttulo4"/>
    <w:uiPriority w:val="9"/>
    <w:semiHidden/>
    <w:rsid w:val="008D5E0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D5E0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D5E06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D5E06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nfaseIntensa">
    <w:name w:val="Intense Emphasis"/>
    <w:basedOn w:val="Fontepargpadro"/>
    <w:uiPriority w:val="21"/>
    <w:semiHidden/>
    <w:unhideWhenUsed/>
    <w:qFormat/>
    <w:rsid w:val="008D5E06"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unhideWhenUsed/>
    <w:qFormat/>
    <w:rsid w:val="008D5E06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8D5E06"/>
    <w:rPr>
      <w:i/>
      <w:iCs/>
      <w:color w:val="2E74B5" w:themeColor="accent1" w:themeShade="BF"/>
    </w:rPr>
  </w:style>
  <w:style w:type="character" w:styleId="RefernciaIntensa">
    <w:name w:val="Intense Reference"/>
    <w:basedOn w:val="Fontepargpadro"/>
    <w:uiPriority w:val="32"/>
    <w:semiHidden/>
    <w:unhideWhenUsed/>
    <w:qFormat/>
    <w:rsid w:val="008D5E06"/>
    <w:rPr>
      <w:b/>
      <w:bCs/>
      <w:caps w:val="0"/>
      <w:smallCaps/>
      <w:color w:val="2E74B5" w:themeColor="accent1" w:themeShade="BF"/>
      <w:spacing w:val="5"/>
    </w:rPr>
  </w:style>
  <w:style w:type="paragraph" w:styleId="Textoembloco">
    <w:name w:val="Block Text"/>
    <w:basedOn w:val="Normal"/>
    <w:uiPriority w:val="99"/>
    <w:semiHidden/>
    <w:unhideWhenUsed/>
    <w:rsid w:val="008D5E06"/>
    <w:pPr>
      <w:pBdr>
        <w:top w:val="single" w:sz="2" w:space="10" w:color="2E74B5" w:themeColor="accent1" w:themeShade="BF"/>
        <w:left w:val="single" w:sz="2" w:space="10" w:color="2E74B5" w:themeColor="accent1" w:themeShade="BF"/>
        <w:bottom w:val="single" w:sz="2" w:space="10" w:color="2E74B5" w:themeColor="accent1" w:themeShade="BF"/>
        <w:right w:val="single" w:sz="2" w:space="10" w:color="2E74B5" w:themeColor="accent1" w:themeShade="BF"/>
      </w:pBdr>
      <w:ind w:left="1152" w:right="1152"/>
    </w:pPr>
    <w:rPr>
      <w:rFonts w:eastAsiaTheme="minorEastAsia"/>
      <w:i/>
      <w:iCs/>
      <w:color w:val="2E74B5" w:themeColor="accent1" w:themeShade="BF"/>
    </w:rPr>
  </w:style>
  <w:style w:type="character" w:styleId="Hyperlink">
    <w:name w:val="Hyperlink"/>
    <w:basedOn w:val="Fontepargpadro"/>
    <w:uiPriority w:val="99"/>
    <w:semiHidden/>
    <w:unhideWhenUsed/>
    <w:rsid w:val="008D5E06"/>
    <w:rPr>
      <w:color w:val="D7230D" w:themeColor="accent6" w:themeShade="BF"/>
      <w:u w:val="single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8D5E06"/>
    <w:rPr>
      <w:color w:val="595959" w:themeColor="text1" w:themeTint="A6"/>
      <w:shd w:val="clear" w:color="auto" w:fill="E1DFDD"/>
    </w:rPr>
  </w:style>
  <w:style w:type="paragraph" w:styleId="Numerada">
    <w:name w:val="List Number"/>
    <w:basedOn w:val="Normal"/>
    <w:uiPriority w:val="11"/>
    <w:rsid w:val="00704472"/>
    <w:pPr>
      <w:numPr>
        <w:numId w:val="15"/>
      </w:numPr>
      <w:contextualSpacing/>
    </w:pPr>
  </w:style>
  <w:style w:type="table" w:styleId="TabelaSimples4">
    <w:name w:val="Plain Table 4"/>
    <w:basedOn w:val="Tabelanormal"/>
    <w:uiPriority w:val="44"/>
    <w:rsid w:val="00083B37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  <w:tblStylePr w:type="firstRow">
      <w:rPr>
        <w:b w:val="0"/>
        <w:bCs/>
        <w:i w:val="0"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Refdecomentrio">
    <w:name w:val="annotation reference"/>
    <w:basedOn w:val="Fontepargpadro"/>
    <w:uiPriority w:val="99"/>
    <w:semiHidden/>
    <w:unhideWhenUsed/>
    <w:rsid w:val="00B31FE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31FE5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31FE5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31FE5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31FE5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31FE5"/>
    <w:pPr>
      <w:spacing w:after="0" w:line="240" w:lineRule="auto"/>
    </w:pPr>
    <w:rPr>
      <w:rFonts w:ascii="Segoe UI" w:hAnsi="Segoe UI" w:cs="Segoe UI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31FE5"/>
    <w:rPr>
      <w:rFonts w:ascii="Segoe UI" w:hAnsi="Segoe UI" w:cs="Segoe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esar\AppData\Roaming\Microsoft\Templates\Project%20scope%20report%20(Business%20Blue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253245950E524BA3BF4FEF068D9EA5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AE6E70-3722-4E3A-A168-3954F7817585}"/>
      </w:docPartPr>
      <w:docPartBody>
        <w:p w:rsidR="00D707F4" w:rsidRDefault="0032599C">
          <w:r w:rsidRPr="00CA2AB0">
            <w:rPr>
              <w:rStyle w:val="TextodoEspaoReservad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27C6"/>
    <w:rsid w:val="000926C6"/>
    <w:rsid w:val="00306210"/>
    <w:rsid w:val="0032599C"/>
    <w:rsid w:val="00382869"/>
    <w:rsid w:val="003D0AE1"/>
    <w:rsid w:val="00450380"/>
    <w:rsid w:val="00481E30"/>
    <w:rsid w:val="00592D1C"/>
    <w:rsid w:val="005B27C6"/>
    <w:rsid w:val="006F3A07"/>
    <w:rsid w:val="00855626"/>
    <w:rsid w:val="00972493"/>
    <w:rsid w:val="009D1F23"/>
    <w:rsid w:val="00C03664"/>
    <w:rsid w:val="00C351BC"/>
    <w:rsid w:val="00C64CE5"/>
    <w:rsid w:val="00D01DDE"/>
    <w:rsid w:val="00D707F4"/>
    <w:rsid w:val="00DC1FF6"/>
    <w:rsid w:val="00EE68D7"/>
    <w:rsid w:val="00FE204B"/>
    <w:rsid w:val="00FF6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32599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Proposal">
      <a:dk1>
        <a:sysClr val="windowText" lastClr="000000"/>
      </a:dk1>
      <a:lt1>
        <a:sysClr val="window" lastClr="FFFFFF"/>
      </a:lt1>
      <a:dk2>
        <a:srgbClr val="2C283A"/>
      </a:dk2>
      <a:lt2>
        <a:srgbClr val="F1EAE6"/>
      </a:lt2>
      <a:accent1>
        <a:srgbClr val="5B9BD5"/>
      </a:accent1>
      <a:accent2>
        <a:srgbClr val="86BB40"/>
      </a:accent2>
      <a:accent3>
        <a:srgbClr val="F4BF2E"/>
      </a:accent3>
      <a:accent4>
        <a:srgbClr val="F3866C"/>
      </a:accent4>
      <a:accent5>
        <a:srgbClr val="92588D"/>
      </a:accent5>
      <a:accent6>
        <a:srgbClr val="F3533F"/>
      </a:accent6>
      <a:hlink>
        <a:srgbClr val="40ACD1"/>
      </a:hlink>
      <a:folHlink>
        <a:srgbClr val="92588D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Project scope report (Business Blue design).dotx</Template>
  <TotalTime>4126</TotalTime>
  <Pages>1</Pages>
  <Words>695</Words>
  <Characters>3967</Characters>
  <Application>Microsoft Office Word</Application>
  <DocSecurity>0</DocSecurity>
  <Lines>33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Fundamentos de Computação Gráfica - 2023/2024</vt:lpstr>
      <vt:lpstr>Fundamentos de Computação Gráfica - 2021/2022</vt:lpstr>
    </vt:vector>
  </TitlesOfParts>
  <Company/>
  <LinksUpToDate>false</LinksUpToDate>
  <CharactersWithSpaces>4653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Fundamentos de Computação Gráfica - 2023/2024</dc:title>
  <dc:subject/>
  <dc:creator>César Páris</dc:creator>
  <cp:keywords/>
  <dc:description/>
  <cp:lastModifiedBy>inclyner gamer</cp:lastModifiedBy>
  <cp:revision>3</cp:revision>
  <dcterms:created xsi:type="dcterms:W3CDTF">2023-02-21T16:42:00Z</dcterms:created>
  <dcterms:modified xsi:type="dcterms:W3CDTF">2024-06-16T14:52:00Z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